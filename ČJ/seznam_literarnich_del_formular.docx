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4C36" w14:textId="77777777" w:rsidR="009B5D70" w:rsidRPr="00DE41B4" w:rsidRDefault="009B5D70" w:rsidP="004162B7">
      <w:pPr>
        <w:tabs>
          <w:tab w:val="left" w:pos="709"/>
        </w:tabs>
        <w:ind w:left="70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Seznam literárních děl</w:t>
      </w:r>
      <w:r w:rsidR="006F3A7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k maturitní zkoušce</w:t>
      </w:r>
    </w:p>
    <w:p w14:paraId="36A682E4" w14:textId="77777777" w:rsidR="009B5D70" w:rsidRDefault="009B5D70" w:rsidP="003B1B15">
      <w:pPr>
        <w:ind w:left="705"/>
      </w:pPr>
    </w:p>
    <w:p w14:paraId="2CF8456A" w14:textId="3075013E" w:rsidR="003B1B15" w:rsidRDefault="005B05B8" w:rsidP="00BC235D">
      <w:pPr>
        <w:spacing w:line="432" w:lineRule="auto"/>
        <w:ind w:left="703"/>
      </w:pPr>
      <w:r>
        <w:rPr>
          <w:b/>
        </w:rPr>
        <w:t>Školní rok</w:t>
      </w:r>
      <w:r w:rsidRPr="009B5D70">
        <w:rPr>
          <w:b/>
        </w:rPr>
        <w:t xml:space="preserve"> :</w:t>
      </w:r>
      <w:r>
        <w:t xml:space="preserve"> </w:t>
      </w:r>
      <w:r>
        <w:tab/>
      </w:r>
      <w:r>
        <w:fldChar w:fldCharType="begin">
          <w:ffData>
            <w:name w:val=""/>
            <w:enabled/>
            <w:calcOnExit w:val="0"/>
            <w:textInput>
              <w:default w:val="2010/2011"/>
              <w:format w:val="První velké"/>
            </w:textInput>
          </w:ffData>
        </w:fldChar>
      </w:r>
      <w:r>
        <w:instrText xml:space="preserve"> FORMTEXT </w:instrText>
      </w:r>
      <w:r>
        <w:fldChar w:fldCharType="separate"/>
      </w:r>
      <w:r w:rsidR="00C1589D">
        <w:t>2019/2020</w:t>
      </w:r>
      <w:r>
        <w:fldChar w:fldCharType="end"/>
      </w:r>
      <w:r>
        <w:tab/>
      </w:r>
      <w:r>
        <w:tab/>
      </w:r>
      <w:r w:rsidR="00BC235D">
        <w:tab/>
      </w:r>
      <w:r w:rsidR="00BC235D">
        <w:tab/>
      </w:r>
      <w:r w:rsidR="00545A59">
        <w:rPr>
          <w:rStyle w:val="Znakapoznpodarou"/>
          <w:b/>
        </w:rPr>
        <w:footnoteReference w:id="1"/>
      </w:r>
      <w:r w:rsidR="009B5D70" w:rsidRPr="009B5D70">
        <w:rPr>
          <w:b/>
        </w:rPr>
        <w:t>Období :</w:t>
      </w:r>
      <w:r w:rsidR="009B5D70">
        <w:t xml:space="preserve"> </w:t>
      </w:r>
      <w:r>
        <w:tab/>
      </w:r>
      <w:bookmarkStart w:id="0" w:name="Text1"/>
      <w:r>
        <w:fldChar w:fldCharType="begin">
          <w:ffData>
            <w:name w:val="Text1"/>
            <w:enabled/>
            <w:calcOnExit w:val="0"/>
            <w:textInput>
              <w:format w:val="První velké"/>
            </w:textInput>
          </w:ffData>
        </w:fldChar>
      </w:r>
      <w:r>
        <w:instrText xml:space="preserve"> FORMTEXT </w:instrText>
      </w:r>
      <w:r>
        <w:fldChar w:fldCharType="separate"/>
      </w:r>
      <w:r w:rsidR="00C1589D">
        <w:t>Jarní</w:t>
      </w:r>
      <w:r>
        <w:fldChar w:fldCharType="end"/>
      </w:r>
      <w:bookmarkEnd w:id="0"/>
    </w:p>
    <w:p w14:paraId="4B8BAC27" w14:textId="7905831B" w:rsidR="003B1B15" w:rsidRPr="009B5D70" w:rsidRDefault="003B1B15" w:rsidP="00BC235D">
      <w:pPr>
        <w:tabs>
          <w:tab w:val="left" w:pos="708"/>
          <w:tab w:val="left" w:pos="1416"/>
          <w:tab w:val="left" w:pos="2124"/>
          <w:tab w:val="left" w:pos="2832"/>
          <w:tab w:val="left" w:pos="3342"/>
        </w:tabs>
        <w:spacing w:line="432" w:lineRule="auto"/>
        <w:ind w:left="703"/>
      </w:pPr>
      <w:r w:rsidRPr="009B5D70">
        <w:rPr>
          <w:b/>
        </w:rPr>
        <w:t>Jméno žáka:</w:t>
      </w:r>
      <w:r w:rsidR="009B5D70" w:rsidRPr="009B5D70">
        <w:tab/>
      </w:r>
      <w:bookmarkStart w:id="1" w:name="Text2"/>
      <w:r w:rsidR="005B05B8">
        <w:fldChar w:fldCharType="begin">
          <w:ffData>
            <w:name w:val="Text2"/>
            <w:enabled/>
            <w:calcOnExit w:val="0"/>
            <w:textInput>
              <w:format w:val="Všechna první velká"/>
            </w:textInput>
          </w:ffData>
        </w:fldChar>
      </w:r>
      <w:r w:rsidR="005B05B8">
        <w:instrText xml:space="preserve"> FORMTEXT </w:instrText>
      </w:r>
      <w:r w:rsidR="005B05B8">
        <w:fldChar w:fldCharType="separate"/>
      </w:r>
      <w:r w:rsidR="00C1589D">
        <w:t>Vít Petřík</w:t>
      </w:r>
      <w:r w:rsidR="005B05B8">
        <w:fldChar w:fldCharType="end"/>
      </w:r>
      <w:bookmarkEnd w:id="1"/>
      <w:r w:rsidR="00BC235D">
        <w:tab/>
      </w:r>
      <w:r w:rsidR="00BC235D">
        <w:tab/>
      </w:r>
      <w:r w:rsidR="00BC235D">
        <w:tab/>
      </w:r>
      <w:r w:rsidR="00BC235D">
        <w:tab/>
      </w:r>
      <w:r w:rsidR="00BC235D">
        <w:tab/>
      </w:r>
      <w:r w:rsidR="00BC235D">
        <w:tab/>
      </w:r>
      <w:r w:rsidRPr="009B5D70">
        <w:rPr>
          <w:b/>
        </w:rPr>
        <w:t>Třída:</w:t>
      </w:r>
      <w:r w:rsidR="009B5D70" w:rsidRPr="009B5D70">
        <w:tab/>
      </w:r>
      <w:r w:rsidR="009B5D70" w:rsidRPr="009B5D70">
        <w:tab/>
      </w:r>
      <w:r w:rsidR="005B05B8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5B05B8">
        <w:instrText xml:space="preserve"> FORMTEXT </w:instrText>
      </w:r>
      <w:r w:rsidR="005B05B8">
        <w:fldChar w:fldCharType="separate"/>
      </w:r>
      <w:r w:rsidR="00C1589D">
        <w:rPr>
          <w:noProof/>
        </w:rPr>
        <w:t>A4</w:t>
      </w:r>
      <w:r w:rsidR="005B05B8">
        <w:fldChar w:fldCharType="end"/>
      </w:r>
      <w:bookmarkEnd w:id="2"/>
    </w:p>
    <w:p w14:paraId="48583A4C" w14:textId="35587007" w:rsidR="003B1B15" w:rsidRDefault="003B1B15" w:rsidP="00BC235D">
      <w:pPr>
        <w:tabs>
          <w:tab w:val="left" w:pos="708"/>
          <w:tab w:val="left" w:pos="1416"/>
          <w:tab w:val="left" w:pos="2124"/>
          <w:tab w:val="left" w:pos="2832"/>
          <w:tab w:val="left" w:pos="3245"/>
        </w:tabs>
        <w:spacing w:line="432" w:lineRule="auto"/>
        <w:ind w:left="703"/>
      </w:pPr>
      <w:r w:rsidRPr="009B5D70">
        <w:rPr>
          <w:b/>
        </w:rPr>
        <w:t>Podpis žáka:</w:t>
      </w:r>
      <w:r w:rsidR="009B5D70" w:rsidRPr="009B5D70">
        <w:tab/>
      </w:r>
      <w:r w:rsidR="005B05B8">
        <w:rPr>
          <w:u w:val="single"/>
        </w:rPr>
        <w:tab/>
      </w:r>
      <w:r w:rsidR="005B05B8">
        <w:rPr>
          <w:u w:val="single"/>
        </w:rPr>
        <w:tab/>
      </w:r>
      <w:r w:rsidR="005B05B8">
        <w:rPr>
          <w:u w:val="single"/>
        </w:rPr>
        <w:tab/>
      </w:r>
      <w:r w:rsidR="005B05B8">
        <w:rPr>
          <w:u w:val="single"/>
        </w:rPr>
        <w:tab/>
      </w:r>
      <w:r w:rsidR="00BC235D">
        <w:rPr>
          <w:u w:val="single"/>
        </w:rPr>
        <w:t xml:space="preserve"> </w:t>
      </w:r>
      <w:r w:rsidR="00BC235D" w:rsidRPr="00BC235D">
        <w:tab/>
      </w:r>
      <w:r w:rsidRPr="009B5D70">
        <w:rPr>
          <w:b/>
        </w:rPr>
        <w:t>V Chomutově dne:</w:t>
      </w:r>
      <w:r w:rsidR="009B5D70" w:rsidRPr="009B5D70">
        <w:tab/>
      </w:r>
      <w:r w:rsidR="005B05B8">
        <w:fldChar w:fldCharType="begin">
          <w:ffData>
            <w:name w:val="Text5"/>
            <w:enabled/>
            <w:calcOnExit w:val="0"/>
            <w:textInput/>
          </w:ffData>
        </w:fldChar>
      </w:r>
      <w:bookmarkStart w:id="3" w:name="Text5"/>
      <w:r w:rsidR="005B05B8">
        <w:instrText xml:space="preserve"> FORMTEXT </w:instrText>
      </w:r>
      <w:r w:rsidR="005B05B8">
        <w:fldChar w:fldCharType="separate"/>
      </w:r>
      <w:r w:rsidR="009302A6">
        <w:t>10</w:t>
      </w:r>
      <w:r w:rsidR="00F13D7B">
        <w:rPr>
          <w:noProof/>
        </w:rPr>
        <w:t>.</w:t>
      </w:r>
      <w:r w:rsidR="009302A6">
        <w:rPr>
          <w:noProof/>
        </w:rPr>
        <w:t xml:space="preserve"> 3</w:t>
      </w:r>
      <w:r w:rsidR="00F13D7B">
        <w:rPr>
          <w:noProof/>
        </w:rPr>
        <w:t>.</w:t>
      </w:r>
      <w:r w:rsidR="005B05B8">
        <w:fldChar w:fldCharType="end"/>
      </w:r>
      <w:bookmarkEnd w:id="3"/>
    </w:p>
    <w:p w14:paraId="7BC13F30" w14:textId="77777777" w:rsidR="00BC235D" w:rsidRDefault="00BC235D" w:rsidP="00BC235D">
      <w:pPr>
        <w:tabs>
          <w:tab w:val="left" w:pos="708"/>
          <w:tab w:val="left" w:pos="1416"/>
          <w:tab w:val="left" w:pos="2124"/>
          <w:tab w:val="left" w:pos="2832"/>
          <w:tab w:val="left" w:pos="3245"/>
        </w:tabs>
        <w:spacing w:line="360" w:lineRule="auto"/>
        <w:ind w:left="703"/>
      </w:pPr>
    </w:p>
    <w:tbl>
      <w:tblPr>
        <w:tblW w:w="105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9"/>
        <w:gridCol w:w="931"/>
        <w:gridCol w:w="2665"/>
        <w:gridCol w:w="3862"/>
        <w:gridCol w:w="1065"/>
        <w:gridCol w:w="1199"/>
      </w:tblGrid>
      <w:tr w:rsidR="00B65483" w14:paraId="639EC1A9" w14:textId="77777777" w:rsidTr="008C425E">
        <w:trPr>
          <w:trHeight w:val="755"/>
        </w:trPr>
        <w:tc>
          <w:tcPr>
            <w:tcW w:w="799" w:type="dxa"/>
            <w:vAlign w:val="center"/>
          </w:tcPr>
          <w:p w14:paraId="3FA1FC83" w14:textId="77777777" w:rsidR="00B65483" w:rsidRPr="00A81FA5" w:rsidRDefault="00B65483" w:rsidP="00B65483">
            <w:pPr>
              <w:jc w:val="center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Pořad.</w:t>
            </w:r>
          </w:p>
          <w:p w14:paraId="446112F8" w14:textId="77777777" w:rsidR="00B65483" w:rsidRPr="00A81FA5" w:rsidRDefault="00B65483" w:rsidP="00B65483">
            <w:pPr>
              <w:jc w:val="center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číslo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5B2184B7" w14:textId="77777777" w:rsidR="00B65483" w:rsidRPr="00A81FA5" w:rsidRDefault="00B65483" w:rsidP="00B65483">
            <w:pPr>
              <w:jc w:val="center"/>
              <w:rPr>
                <w:sz w:val="22"/>
                <w:szCs w:val="22"/>
              </w:rPr>
            </w:pPr>
            <w:r>
              <w:rPr>
                <w:rStyle w:val="Znakapoznpodarou"/>
                <w:sz w:val="22"/>
                <w:szCs w:val="22"/>
              </w:rPr>
              <w:footnoteReference w:id="2"/>
            </w:r>
            <w:r w:rsidRPr="00A81FA5">
              <w:rPr>
                <w:sz w:val="22"/>
                <w:szCs w:val="22"/>
              </w:rPr>
              <w:t>Pořad.</w:t>
            </w:r>
          </w:p>
          <w:p w14:paraId="2FED4B68" w14:textId="77777777" w:rsidR="00B65483" w:rsidRPr="00A81FA5" w:rsidRDefault="00B65483" w:rsidP="00B654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</w:t>
            </w:r>
            <w:r w:rsidRPr="00A81FA5">
              <w:rPr>
                <w:sz w:val="22"/>
                <w:szCs w:val="22"/>
              </w:rPr>
              <w:t>íslo</w:t>
            </w:r>
            <w:r>
              <w:rPr>
                <w:sz w:val="22"/>
                <w:szCs w:val="22"/>
              </w:rPr>
              <w:t xml:space="preserve"> SPŠ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3D728FFA" w14:textId="77777777" w:rsidR="00B65483" w:rsidRPr="00A81FA5" w:rsidRDefault="00B65483" w:rsidP="00B65483">
            <w:pPr>
              <w:jc w:val="center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Autor</w:t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6F0A3053" w14:textId="77777777" w:rsidR="00B65483" w:rsidRPr="00A81FA5" w:rsidRDefault="00B65483" w:rsidP="00B65483">
            <w:pPr>
              <w:jc w:val="center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Dílo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4ECDD6E" w14:textId="77777777" w:rsidR="00B65483" w:rsidRPr="00A81FA5" w:rsidRDefault="00B65483" w:rsidP="00B65483">
            <w:pPr>
              <w:jc w:val="center"/>
              <w:rPr>
                <w:sz w:val="22"/>
                <w:szCs w:val="22"/>
              </w:rPr>
            </w:pPr>
            <w:r w:rsidRPr="00A81FA5">
              <w:rPr>
                <w:rStyle w:val="Znakapoznpodarou"/>
                <w:sz w:val="22"/>
                <w:szCs w:val="22"/>
              </w:rPr>
              <w:footnoteReference w:id="3"/>
            </w:r>
            <w:r w:rsidRPr="00A81FA5">
              <w:rPr>
                <w:sz w:val="22"/>
                <w:szCs w:val="22"/>
              </w:rPr>
              <w:t>Literární období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3DF7B9C6" w14:textId="77777777" w:rsidR="00B65483" w:rsidRPr="00A81FA5" w:rsidRDefault="00B65483" w:rsidP="00B65483">
            <w:pPr>
              <w:jc w:val="center"/>
              <w:rPr>
                <w:sz w:val="22"/>
                <w:szCs w:val="22"/>
              </w:rPr>
            </w:pPr>
            <w:r w:rsidRPr="00A81FA5">
              <w:rPr>
                <w:rStyle w:val="Znakapoznpodarou"/>
                <w:sz w:val="22"/>
                <w:szCs w:val="22"/>
              </w:rPr>
              <w:footnoteReference w:id="4"/>
            </w:r>
            <w:r w:rsidRPr="00A81FA5">
              <w:rPr>
                <w:sz w:val="22"/>
                <w:szCs w:val="22"/>
              </w:rPr>
              <w:t>Druh literárního díla</w:t>
            </w:r>
          </w:p>
        </w:tc>
      </w:tr>
      <w:tr w:rsidR="00B65483" w14:paraId="6ABA6F7D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5C785D57" w14:textId="77777777" w:rsidR="00B65483" w:rsidRPr="00A81FA5" w:rsidRDefault="00B65483" w:rsidP="00B65483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1.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10A1B07E" w14:textId="6FC605FB" w:rsidR="00B65483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sz w:val="22"/>
                <w:szCs w:val="22"/>
              </w:rPr>
              <w:t>2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25FC9C1B" w14:textId="62215B6E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noProof/>
                <w:sz w:val="22"/>
                <w:szCs w:val="22"/>
              </w:rPr>
              <w:t>Sofokles</w:t>
            </w:r>
            <w:r w:rsidRPr="00A81FA5"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3862" w:type="dxa"/>
            <w:shd w:val="clear" w:color="auto" w:fill="auto"/>
            <w:vAlign w:val="center"/>
          </w:tcPr>
          <w:p w14:paraId="66FD727A" w14:textId="1E293953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noProof/>
                <w:sz w:val="22"/>
                <w:szCs w:val="22"/>
              </w:rPr>
              <w:t>Král Oidipus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241D94C7" w14:textId="4ABB96A2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BF2E2C">
              <w:rPr>
                <w:noProof/>
                <w:sz w:val="22"/>
                <w:szCs w:val="22"/>
              </w:rPr>
              <w:t>1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1DE163B2" w14:textId="54303B8C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noProof/>
                <w:sz w:val="22"/>
                <w:szCs w:val="22"/>
              </w:rPr>
              <w:t>D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65483" w14:paraId="40504792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0D5407B9" w14:textId="77777777" w:rsidR="00B65483" w:rsidRPr="00A81FA5" w:rsidRDefault="00B65483" w:rsidP="00B65483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2.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6BB8FA9A" w14:textId="04B4467D" w:rsidR="00B65483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sz w:val="22"/>
                <w:szCs w:val="22"/>
              </w:rPr>
              <w:t>3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3272E134" w14:textId="118A7258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noProof/>
                <w:sz w:val="22"/>
                <w:szCs w:val="22"/>
              </w:rPr>
              <w:t>William Shakespeare</w:t>
            </w:r>
            <w:r w:rsidRPr="00A81FA5">
              <w:rPr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3862" w:type="dxa"/>
            <w:shd w:val="clear" w:color="auto" w:fill="auto"/>
            <w:vAlign w:val="center"/>
          </w:tcPr>
          <w:p w14:paraId="7C365A15" w14:textId="6C65D528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sz w:val="22"/>
                <w:szCs w:val="22"/>
              </w:rPr>
              <w:t>Hamlet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C2AE1CC" w14:textId="1219BF11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BF2E2C">
              <w:rPr>
                <w:noProof/>
                <w:sz w:val="22"/>
                <w:szCs w:val="22"/>
              </w:rPr>
              <w:t>1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242526DA" w14:textId="7E78F4FA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AD72A4">
              <w:rPr>
                <w:noProof/>
                <w:sz w:val="22"/>
                <w:szCs w:val="22"/>
              </w:rPr>
              <w:t>D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65483" w14:paraId="03486AEA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62D685BA" w14:textId="77777777" w:rsidR="00B65483" w:rsidRPr="00A81FA5" w:rsidRDefault="00B65483" w:rsidP="00B65483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3.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5AD51AAB" w14:textId="03905739" w:rsidR="00B65483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sz w:val="22"/>
                <w:szCs w:val="22"/>
              </w:rPr>
              <w:t>5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3C6CF3C1" w14:textId="1133D22A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sz w:val="22"/>
                <w:szCs w:val="22"/>
              </w:rPr>
              <w:t>Moliér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3AD00097" w14:textId="29DAC39B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sz w:val="22"/>
                <w:szCs w:val="22"/>
              </w:rPr>
              <w:t>Lakomec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8B373A6" w14:textId="703E98E5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sz w:val="22"/>
                <w:szCs w:val="22"/>
              </w:rPr>
              <w:t>1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77689C7D" w14:textId="46F2C878" w:rsidR="00B65483" w:rsidRPr="00A81FA5" w:rsidRDefault="00B65483" w:rsidP="00B65483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03546C">
              <w:rPr>
                <w:sz w:val="22"/>
                <w:szCs w:val="22"/>
              </w:rPr>
              <w:t>D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7775197E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0C3A3E18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4.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16CE335" w14:textId="3CBDCE57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9302A6">
              <w:rPr>
                <w:noProof/>
                <w:sz w:val="22"/>
                <w:szCs w:val="22"/>
              </w:rPr>
              <w:t>8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39553379" w14:textId="17063A58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9302A6">
              <w:rPr>
                <w:sz w:val="22"/>
                <w:szCs w:val="22"/>
              </w:rPr>
              <w:t>Guy de Maupassant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14A481A3" w14:textId="08CDD247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1596C">
              <w:rPr>
                <w:noProof/>
                <w:sz w:val="22"/>
                <w:szCs w:val="22"/>
              </w:rPr>
              <w:t>Kulička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060E0FC1" w14:textId="04F7F52C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21700">
              <w:rPr>
                <w:noProof/>
                <w:sz w:val="22"/>
                <w:szCs w:val="22"/>
              </w:rPr>
              <w:t>2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647F01CE" w14:textId="53F96A5F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21700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10410D96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625FF8EC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5.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16DD6335" w14:textId="737638E0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71596C">
              <w:rPr>
                <w:noProof/>
                <w:sz w:val="22"/>
                <w:szCs w:val="22"/>
              </w:rPr>
              <w:t>9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4633AA31" w14:textId="60FC7EFF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1596C">
              <w:rPr>
                <w:sz w:val="22"/>
                <w:szCs w:val="22"/>
              </w:rPr>
              <w:t>Edgar Allan Poe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4714EDA5" w14:textId="753640A9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1596C">
              <w:rPr>
                <w:sz w:val="22"/>
                <w:szCs w:val="22"/>
              </w:rPr>
              <w:t>Povídky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08EDB69A" w14:textId="7E7EAB20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593E41">
              <w:rPr>
                <w:noProof/>
                <w:sz w:val="22"/>
                <w:szCs w:val="22"/>
              </w:rPr>
              <w:t>2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2282D563" w14:textId="7215995A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593E41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0CD4149D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2AB2E612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6.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2C310B52" w14:textId="21D43BA7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71596C">
              <w:rPr>
                <w:sz w:val="22"/>
                <w:szCs w:val="22"/>
              </w:rPr>
              <w:t>12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708C06E7" w14:textId="78B9FF10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1596C">
              <w:rPr>
                <w:sz w:val="22"/>
                <w:szCs w:val="22"/>
              </w:rPr>
              <w:t>Karel Havlíček Borovský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46F1BC03" w14:textId="5B07EC1C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1596C">
              <w:rPr>
                <w:sz w:val="22"/>
                <w:szCs w:val="22"/>
              </w:rPr>
              <w:t>Král Lávra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2C68EBD" w14:textId="772AB912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64040">
              <w:rPr>
                <w:sz w:val="22"/>
                <w:szCs w:val="22"/>
              </w:rPr>
              <w:t>2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565EC5B8" w14:textId="514C2DD7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64040">
              <w:rPr>
                <w:sz w:val="22"/>
                <w:szCs w:val="22"/>
              </w:rPr>
              <w:t>Po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5EB8BA87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3F278CAC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7.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6B4C80D1" w14:textId="4DD62B92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18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70F6C610" w14:textId="3877FC59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sz w:val="22"/>
                <w:szCs w:val="22"/>
              </w:rPr>
              <w:t>Antoine de Saint-Exupéry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461942A2" w14:textId="0367DEEC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Malý princ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21E0D34" w14:textId="1CA3D75C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3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65ED6140" w14:textId="6443BCAE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0A1A86E6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6FD8A48E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8.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652DE1C8" w14:textId="72F36B25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22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2C3B9BC9" w14:textId="01B13276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George Orwell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05D4379A" w14:textId="0E82E66D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Farma zvířat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965D0A8" w14:textId="690788BB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3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1202A256" w14:textId="0FC1E580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750425BC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36B5EE3C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9.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7C8154FA" w14:textId="16397EF9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30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08A5EB37" w14:textId="60FA231D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Stephen King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603D6223" w14:textId="23441DAA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Zelená míle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2DEACBA8" w14:textId="10B19B8C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3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2393B7F0" w14:textId="39FA4F1C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5D5CAA2E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3B289C4D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10.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20010B51" w14:textId="1F1A3260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05517B">
              <w:rPr>
                <w:noProof/>
                <w:sz w:val="22"/>
                <w:szCs w:val="22"/>
              </w:rPr>
              <w:t>17</w:t>
            </w:r>
            <w:bookmarkStart w:id="6" w:name="_GoBack"/>
            <w:bookmarkEnd w:id="6"/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631BF7FE" w14:textId="19BE2360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D46FB1">
              <w:rPr>
                <w:noProof/>
                <w:sz w:val="22"/>
                <w:szCs w:val="22"/>
              </w:rPr>
              <w:t>Erich Maria Remarque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4305B5BF" w14:textId="5DF00768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D46FB1">
              <w:rPr>
                <w:sz w:val="22"/>
                <w:szCs w:val="22"/>
              </w:rPr>
              <w:t>Na západní frontě klid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D1A3E7F" w14:textId="7662BD9C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3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02DC6D60" w14:textId="6B3706BA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290C48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3FEF00AB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46F98A4B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11.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6E3B3915" w14:textId="74804750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8E3F76">
              <w:rPr>
                <w:noProof/>
                <w:sz w:val="22"/>
                <w:szCs w:val="22"/>
              </w:rPr>
              <w:t>52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7109D2A9" w14:textId="22CDB2BF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8E3F76">
              <w:rPr>
                <w:sz w:val="22"/>
                <w:szCs w:val="22"/>
              </w:rPr>
              <w:t>Smoljak, Svěrák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20E39D4D" w14:textId="45C350CF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8E3F76">
              <w:rPr>
                <w:sz w:val="22"/>
                <w:szCs w:val="22"/>
              </w:rPr>
              <w:t>Dobytí severního pólu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71648D8" w14:textId="53A5A362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630B3E">
              <w:rPr>
                <w:sz w:val="22"/>
                <w:szCs w:val="22"/>
              </w:rPr>
              <w:t>4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0CF57750" w14:textId="47CA9541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630B3E">
              <w:rPr>
                <w:sz w:val="22"/>
                <w:szCs w:val="22"/>
              </w:rPr>
              <w:t>D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4FC3FBEE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4EF97A56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12.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53D70364" w14:textId="1D35DED7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A87BC4">
              <w:rPr>
                <w:noProof/>
                <w:sz w:val="22"/>
                <w:szCs w:val="22"/>
              </w:rPr>
              <w:t>47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7AA9FE79" w14:textId="7324E041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A87BC4">
              <w:rPr>
                <w:sz w:val="22"/>
                <w:szCs w:val="22"/>
              </w:rPr>
              <w:t>Karel Poláček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66945E6B" w14:textId="18194E1F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A87BC4">
              <w:rPr>
                <w:sz w:val="22"/>
                <w:szCs w:val="22"/>
              </w:rPr>
              <w:t>Bylo náš pět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64F70F74" w14:textId="54052BC6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A87BC4">
              <w:rPr>
                <w:noProof/>
                <w:sz w:val="22"/>
                <w:szCs w:val="22"/>
              </w:rPr>
              <w:t>4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7518B426" w14:textId="00997341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2C96487C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2CA4C97B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13.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48D23C5D" w14:textId="555ED3AC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552957">
              <w:rPr>
                <w:sz w:val="22"/>
                <w:szCs w:val="22"/>
              </w:rPr>
              <w:t>51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44629CF8" w14:textId="2A321218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552957">
              <w:rPr>
                <w:sz w:val="22"/>
                <w:szCs w:val="22"/>
              </w:rPr>
              <w:t>Václav Havel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162CA020" w14:textId="3DE62493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552957">
              <w:rPr>
                <w:sz w:val="22"/>
                <w:szCs w:val="22"/>
              </w:rPr>
              <w:t>Audience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907B0C9" w14:textId="2FC9DCA7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552957">
              <w:rPr>
                <w:sz w:val="22"/>
                <w:szCs w:val="22"/>
              </w:rPr>
              <w:t>4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4715DB99" w14:textId="783C54E7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552957">
              <w:rPr>
                <w:sz w:val="22"/>
                <w:szCs w:val="22"/>
              </w:rPr>
              <w:t>D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5F8CF491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1C6796F7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14.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4D173402" w14:textId="6D774546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41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0E330600" w14:textId="4618FCF2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Karel Čapek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5679D63C" w14:textId="61ADE08D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RUR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1B1CAA65" w14:textId="36932CAD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4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35C19C10" w14:textId="0E7F8D8D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D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24016CF5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3D8F47F3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15.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CC816FC" w14:textId="321071DA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42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632695FD" w14:textId="61ACE63F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Karel Čapek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5A54FFF2" w14:textId="3CE5477C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Hordubal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09EBDC7B" w14:textId="2FF898A5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4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38760DEF" w14:textId="36BA33DD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266692D1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65BDB264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16.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97199CB" w14:textId="7363E23B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43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5625D710" w14:textId="36900F31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Zdeněk Jirotka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04B8643F" w14:textId="714644F6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Saturnin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0EA79CA" w14:textId="6FE05A9C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4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2E4EF700" w14:textId="4BE09B99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18217F1F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481B3145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17.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563DF9A2" w14:textId="6D4E73FB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46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229EA654" w14:textId="6CA91EC9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Jaroslav Seifert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3B5F9C43" w14:textId="5C5525E4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Maminka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DFA9592" w14:textId="6F08EFBE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4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7148FD12" w14:textId="5BBB294D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7E5733">
              <w:rPr>
                <w:noProof/>
                <w:sz w:val="22"/>
                <w:szCs w:val="22"/>
              </w:rPr>
              <w:t>Po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7DBE9DCC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58168B2C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18.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73E5F8B0" w14:textId="7520EE86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8E3F76">
              <w:rPr>
                <w:noProof/>
                <w:sz w:val="22"/>
                <w:szCs w:val="22"/>
              </w:rPr>
              <w:t>55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588272BE" w14:textId="5C157A93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8E3F76">
              <w:rPr>
                <w:sz w:val="22"/>
                <w:szCs w:val="22"/>
              </w:rPr>
              <w:t>Bohumil Hrabal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1F78D823" w14:textId="7D718D69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8E3F76">
              <w:rPr>
                <w:noProof/>
                <w:sz w:val="22"/>
                <w:szCs w:val="22"/>
              </w:rPr>
              <w:t>Ostře sledované vlaky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A088CE1" w14:textId="3B6BCED8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8E3F76">
              <w:rPr>
                <w:noProof/>
                <w:sz w:val="22"/>
                <w:szCs w:val="22"/>
              </w:rPr>
              <w:t>4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35118F99" w14:textId="31B413D1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8E3F76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06B8C3B8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14B88450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19.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05B8A571" w14:textId="45469FA4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8E3F76">
              <w:rPr>
                <w:noProof/>
                <w:sz w:val="22"/>
                <w:szCs w:val="22"/>
              </w:rPr>
              <w:t>57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17AF9241" w14:textId="5827FD1F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8E3F76">
              <w:rPr>
                <w:noProof/>
                <w:sz w:val="22"/>
                <w:szCs w:val="22"/>
              </w:rPr>
              <w:t>Michal Viewig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458A95EA" w14:textId="4FB09AE3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8E3F76">
              <w:rPr>
                <w:noProof/>
                <w:sz w:val="22"/>
                <w:szCs w:val="22"/>
              </w:rPr>
              <w:t>Báječná léta pod psa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0A604BA" w14:textId="47EFDA36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8E3F76">
              <w:rPr>
                <w:noProof/>
                <w:sz w:val="22"/>
                <w:szCs w:val="22"/>
              </w:rPr>
              <w:t>4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2C1041CB" w14:textId="14540A8E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8E3F76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  <w:tr w:rsidR="00BC235D" w14:paraId="7F6D98C2" w14:textId="77777777" w:rsidTr="00BC235D">
        <w:trPr>
          <w:trHeight w:hRule="exact" w:val="399"/>
        </w:trPr>
        <w:tc>
          <w:tcPr>
            <w:tcW w:w="799" w:type="dxa"/>
            <w:vAlign w:val="center"/>
          </w:tcPr>
          <w:p w14:paraId="79391B71" w14:textId="77777777" w:rsidR="00BC235D" w:rsidRPr="00A81FA5" w:rsidRDefault="00BC235D" w:rsidP="00BC235D">
            <w:pPr>
              <w:jc w:val="right"/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t>20.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1EDEC7B2" w14:textId="4D79A7E3" w:rsidR="00BC235D" w:rsidRDefault="00BC235D" w:rsidP="00BC235D">
            <w:pPr>
              <w:jc w:val="right"/>
            </w:pPr>
            <w:r w:rsidRPr="00E85521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85521">
              <w:rPr>
                <w:sz w:val="22"/>
                <w:szCs w:val="22"/>
              </w:rPr>
              <w:instrText xml:space="preserve"> FORMTEXT </w:instrText>
            </w:r>
            <w:r w:rsidRPr="00E85521">
              <w:rPr>
                <w:sz w:val="22"/>
                <w:szCs w:val="22"/>
              </w:rPr>
            </w:r>
            <w:r w:rsidRPr="00E85521">
              <w:rPr>
                <w:sz w:val="22"/>
                <w:szCs w:val="22"/>
              </w:rPr>
              <w:fldChar w:fldCharType="separate"/>
            </w:r>
            <w:r w:rsidR="000C00AF">
              <w:rPr>
                <w:noProof/>
                <w:sz w:val="22"/>
                <w:szCs w:val="22"/>
              </w:rPr>
              <w:t>56</w:t>
            </w:r>
            <w:r w:rsidRPr="00E855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639FC510" w14:textId="78DAB21E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0C00AF">
              <w:rPr>
                <w:noProof/>
                <w:sz w:val="22"/>
                <w:szCs w:val="22"/>
              </w:rPr>
              <w:t>Ota Pavel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3862" w:type="dxa"/>
            <w:shd w:val="clear" w:color="auto" w:fill="auto"/>
            <w:vAlign w:val="center"/>
          </w:tcPr>
          <w:p w14:paraId="0357E902" w14:textId="5096DB8F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0C00AF">
              <w:rPr>
                <w:noProof/>
                <w:sz w:val="22"/>
                <w:szCs w:val="22"/>
              </w:rPr>
              <w:t>Smrt krásných srnců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E929E4F" w14:textId="1766BF46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0C00AF">
              <w:rPr>
                <w:noProof/>
                <w:sz w:val="22"/>
                <w:szCs w:val="22"/>
              </w:rPr>
              <w:t>4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39D01976" w14:textId="134D7977" w:rsidR="00BC235D" w:rsidRPr="00A81FA5" w:rsidRDefault="00BC235D" w:rsidP="00BC235D">
            <w:pPr>
              <w:rPr>
                <w:sz w:val="22"/>
                <w:szCs w:val="22"/>
              </w:rPr>
            </w:pPr>
            <w:r w:rsidRPr="00A81FA5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81FA5">
              <w:rPr>
                <w:sz w:val="22"/>
                <w:szCs w:val="22"/>
              </w:rPr>
              <w:instrText xml:space="preserve"> FORMTEXT </w:instrText>
            </w:r>
            <w:r w:rsidRPr="00A81FA5">
              <w:rPr>
                <w:sz w:val="22"/>
                <w:szCs w:val="22"/>
              </w:rPr>
            </w:r>
            <w:r w:rsidRPr="00A81FA5">
              <w:rPr>
                <w:sz w:val="22"/>
                <w:szCs w:val="22"/>
              </w:rPr>
              <w:fldChar w:fldCharType="separate"/>
            </w:r>
            <w:r w:rsidR="000C00AF">
              <w:rPr>
                <w:noProof/>
                <w:sz w:val="22"/>
                <w:szCs w:val="22"/>
              </w:rPr>
              <w:t>Pr</w:t>
            </w:r>
            <w:r w:rsidRPr="00A81FA5">
              <w:rPr>
                <w:sz w:val="22"/>
                <w:szCs w:val="22"/>
              </w:rPr>
              <w:fldChar w:fldCharType="end"/>
            </w:r>
          </w:p>
        </w:tc>
      </w:tr>
    </w:tbl>
    <w:p w14:paraId="2A8A42F6" w14:textId="77777777" w:rsidR="00B1701B" w:rsidRDefault="00B1701B" w:rsidP="008C425E"/>
    <w:p w14:paraId="1537B435" w14:textId="77777777" w:rsidR="00B1701B" w:rsidRDefault="00B1701B" w:rsidP="008C425E"/>
    <w:p w14:paraId="15090AC1" w14:textId="77777777" w:rsidR="004162B7" w:rsidRDefault="004162B7" w:rsidP="008C425E"/>
    <w:p w14:paraId="16EE5C1E" w14:textId="77777777" w:rsidR="00B1701B" w:rsidRDefault="00B1701B" w:rsidP="008C4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9F4BB" wp14:editId="1F0E6355">
                <wp:simplePos x="0" y="0"/>
                <wp:positionH relativeFrom="column">
                  <wp:posOffset>4038600</wp:posOffset>
                </wp:positionH>
                <wp:positionV relativeFrom="paragraph">
                  <wp:posOffset>104140</wp:posOffset>
                </wp:positionV>
                <wp:extent cx="1440000" cy="0"/>
                <wp:effectExtent l="0" t="0" r="27305" b="1905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55DA9" id="Přímá spojnice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pt,8.2pt" to="431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56C9A" wp14:editId="192416AE">
                <wp:simplePos x="0" y="0"/>
                <wp:positionH relativeFrom="column">
                  <wp:posOffset>-167005</wp:posOffset>
                </wp:positionH>
                <wp:positionV relativeFrom="paragraph">
                  <wp:posOffset>102870</wp:posOffset>
                </wp:positionV>
                <wp:extent cx="1440000" cy="0"/>
                <wp:effectExtent l="0" t="0" r="27305" b="1905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B1341" id="Přímá spojnic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15pt,8.1pt" to="10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150A1BF" w14:textId="77777777" w:rsidR="00B1701B" w:rsidRDefault="00B1701B" w:rsidP="00B1701B">
      <w:pPr>
        <w:tabs>
          <w:tab w:val="center" w:pos="7513"/>
        </w:tabs>
      </w:pPr>
      <w:r>
        <w:t>Vyučující ČJ</w:t>
      </w:r>
      <w:r>
        <w:tab/>
        <w:t>Ing. Jan Lacina</w:t>
      </w:r>
      <w:r>
        <w:tab/>
      </w:r>
      <w:r>
        <w:tab/>
      </w:r>
      <w:r>
        <w:tab/>
        <w:t>ředitel</w:t>
      </w:r>
    </w:p>
    <w:sectPr w:rsidR="00B1701B" w:rsidSect="004162B7">
      <w:headerReference w:type="default" r:id="rId8"/>
      <w:pgSz w:w="11906" w:h="16838" w:code="9"/>
      <w:pgMar w:top="1418" w:right="454" w:bottom="454" w:left="1418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6C2BE" w14:textId="77777777" w:rsidR="00897F89" w:rsidRDefault="00897F89">
      <w:r>
        <w:separator/>
      </w:r>
    </w:p>
  </w:endnote>
  <w:endnote w:type="continuationSeparator" w:id="0">
    <w:p w14:paraId="6C8A44EA" w14:textId="77777777" w:rsidR="00897F89" w:rsidRDefault="0089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E82F4" w14:textId="77777777" w:rsidR="00897F89" w:rsidRDefault="00897F89">
      <w:r>
        <w:separator/>
      </w:r>
    </w:p>
  </w:footnote>
  <w:footnote w:type="continuationSeparator" w:id="0">
    <w:p w14:paraId="6DCF2D71" w14:textId="77777777" w:rsidR="00897F89" w:rsidRDefault="00897F89">
      <w:r>
        <w:continuationSeparator/>
      </w:r>
    </w:p>
  </w:footnote>
  <w:footnote w:id="1">
    <w:p w14:paraId="4D17F464" w14:textId="77777777" w:rsidR="00BF2145" w:rsidRPr="00BC235D" w:rsidRDefault="00BF2145">
      <w:pPr>
        <w:pStyle w:val="Textpoznpodarou"/>
        <w:rPr>
          <w:sz w:val="16"/>
          <w:szCs w:val="16"/>
        </w:rPr>
      </w:pPr>
      <w:r w:rsidRPr="00BC235D">
        <w:rPr>
          <w:rStyle w:val="Znakapoznpodarou"/>
          <w:sz w:val="16"/>
          <w:szCs w:val="16"/>
        </w:rPr>
        <w:footnoteRef/>
      </w:r>
      <w:r w:rsidRPr="00BC235D">
        <w:rPr>
          <w:sz w:val="16"/>
          <w:szCs w:val="16"/>
        </w:rPr>
        <w:t xml:space="preserve"> Jarní nebo podzimní</w:t>
      </w:r>
    </w:p>
  </w:footnote>
  <w:footnote w:id="2">
    <w:p w14:paraId="2B0780FD" w14:textId="77777777" w:rsidR="00B65483" w:rsidRPr="00BC235D" w:rsidRDefault="00B65483">
      <w:pPr>
        <w:pStyle w:val="Textpoznpodarou"/>
        <w:rPr>
          <w:sz w:val="16"/>
          <w:szCs w:val="16"/>
        </w:rPr>
      </w:pPr>
      <w:r w:rsidRPr="00BC235D">
        <w:rPr>
          <w:rStyle w:val="Znakapoznpodarou"/>
          <w:sz w:val="16"/>
          <w:szCs w:val="16"/>
        </w:rPr>
        <w:footnoteRef/>
      </w:r>
      <w:r w:rsidRPr="00BC235D">
        <w:rPr>
          <w:sz w:val="16"/>
          <w:szCs w:val="16"/>
        </w:rPr>
        <w:t xml:space="preserve"> </w:t>
      </w:r>
      <w:r w:rsidR="008C425E" w:rsidRPr="00BC235D">
        <w:rPr>
          <w:sz w:val="16"/>
          <w:szCs w:val="16"/>
        </w:rPr>
        <w:t>Pořadové číslo z kánonu titulů školy</w:t>
      </w:r>
    </w:p>
  </w:footnote>
  <w:footnote w:id="3">
    <w:p w14:paraId="59EC37E9" w14:textId="77777777" w:rsidR="00B65483" w:rsidRPr="00BC235D" w:rsidRDefault="00B65483" w:rsidP="00B65483">
      <w:pPr>
        <w:pStyle w:val="Textpoznpodarou"/>
        <w:rPr>
          <w:sz w:val="16"/>
          <w:szCs w:val="16"/>
        </w:rPr>
      </w:pPr>
      <w:r w:rsidRPr="00BC235D">
        <w:rPr>
          <w:rStyle w:val="Znakapoznpodarou"/>
          <w:sz w:val="16"/>
          <w:szCs w:val="16"/>
        </w:rPr>
        <w:footnoteRef/>
      </w:r>
      <w:r w:rsidRPr="00BC235D">
        <w:rPr>
          <w:sz w:val="16"/>
          <w:szCs w:val="16"/>
        </w:rPr>
        <w:t xml:space="preserve"> 1 – Světová a česká litera</w:t>
      </w:r>
      <w:r w:rsidR="00B1701B" w:rsidRPr="00BC235D">
        <w:rPr>
          <w:sz w:val="16"/>
          <w:szCs w:val="16"/>
        </w:rPr>
        <w:t>tura do konce 18.století (min. 2</w:t>
      </w:r>
      <w:r w:rsidRPr="00BC235D">
        <w:rPr>
          <w:sz w:val="16"/>
          <w:szCs w:val="16"/>
        </w:rPr>
        <w:t xml:space="preserve"> díla)</w:t>
      </w:r>
    </w:p>
    <w:p w14:paraId="5629C2DB" w14:textId="77777777" w:rsidR="00B1701B" w:rsidRPr="00BC235D" w:rsidRDefault="00B1701B" w:rsidP="00B65483">
      <w:pPr>
        <w:pStyle w:val="Textpoznpodarou"/>
        <w:rPr>
          <w:sz w:val="16"/>
          <w:szCs w:val="16"/>
        </w:rPr>
      </w:pPr>
      <w:r w:rsidRPr="00BC235D">
        <w:rPr>
          <w:sz w:val="16"/>
          <w:szCs w:val="16"/>
        </w:rPr>
        <w:t xml:space="preserve">  2 – Světová a česká literatura do konce 19.století (min. 3 díla)</w:t>
      </w:r>
    </w:p>
    <w:p w14:paraId="1B2523E7" w14:textId="77777777" w:rsidR="00B65483" w:rsidRPr="00BC235D" w:rsidRDefault="000F1369" w:rsidP="00B65483">
      <w:pPr>
        <w:pStyle w:val="Textpoznpodarou"/>
        <w:rPr>
          <w:sz w:val="16"/>
          <w:szCs w:val="16"/>
        </w:rPr>
      </w:pPr>
      <w:r>
        <w:rPr>
          <w:sz w:val="16"/>
          <w:szCs w:val="16"/>
        </w:rPr>
        <w:t xml:space="preserve">  3</w:t>
      </w:r>
      <w:r w:rsidR="00B65483" w:rsidRPr="00BC235D">
        <w:rPr>
          <w:sz w:val="16"/>
          <w:szCs w:val="16"/>
        </w:rPr>
        <w:t xml:space="preserve"> – Světová literatura </w:t>
      </w:r>
      <w:smartTag w:uri="urn:schemas-microsoft-com:office:smarttags" w:element="metricconverter">
        <w:smartTagPr>
          <w:attr w:name="ProductID" w:val="20. a"/>
        </w:smartTagPr>
        <w:r w:rsidR="00B65483" w:rsidRPr="00BC235D">
          <w:rPr>
            <w:sz w:val="16"/>
            <w:szCs w:val="16"/>
          </w:rPr>
          <w:t>20. a</w:t>
        </w:r>
      </w:smartTag>
      <w:r w:rsidR="00B65483" w:rsidRPr="00BC235D">
        <w:rPr>
          <w:sz w:val="16"/>
          <w:szCs w:val="16"/>
        </w:rPr>
        <w:t xml:space="preserve"> 21. století (min. 4 díla)</w:t>
      </w:r>
    </w:p>
    <w:p w14:paraId="7ADF0E4F" w14:textId="77777777" w:rsidR="00B65483" w:rsidRPr="00BC235D" w:rsidRDefault="000F1369" w:rsidP="00B65483">
      <w:pPr>
        <w:pStyle w:val="Textpoznpodarou"/>
        <w:rPr>
          <w:sz w:val="16"/>
          <w:szCs w:val="16"/>
        </w:rPr>
      </w:pPr>
      <w:r>
        <w:rPr>
          <w:sz w:val="16"/>
          <w:szCs w:val="16"/>
        </w:rPr>
        <w:t xml:space="preserve">  4</w:t>
      </w:r>
      <w:r w:rsidR="00B65483" w:rsidRPr="00BC235D">
        <w:rPr>
          <w:sz w:val="16"/>
          <w:szCs w:val="16"/>
        </w:rPr>
        <w:t xml:space="preserve"> – Česká literatura </w:t>
      </w:r>
      <w:smartTag w:uri="urn:schemas-microsoft-com:office:smarttags" w:element="metricconverter">
        <w:smartTagPr>
          <w:attr w:name="ProductID" w:val="20. a"/>
        </w:smartTagPr>
        <w:r w:rsidR="00B65483" w:rsidRPr="00BC235D">
          <w:rPr>
            <w:sz w:val="16"/>
            <w:szCs w:val="16"/>
          </w:rPr>
          <w:t>20. a</w:t>
        </w:r>
      </w:smartTag>
      <w:r w:rsidR="00B65483" w:rsidRPr="00BC235D">
        <w:rPr>
          <w:sz w:val="16"/>
          <w:szCs w:val="16"/>
        </w:rPr>
        <w:t xml:space="preserve"> 21. století (min. 5 literárních děl)</w:t>
      </w:r>
    </w:p>
  </w:footnote>
  <w:footnote w:id="4">
    <w:p w14:paraId="5A34F225" w14:textId="77777777" w:rsidR="00B65483" w:rsidRPr="00BC235D" w:rsidRDefault="00B65483" w:rsidP="00B65483">
      <w:pPr>
        <w:pStyle w:val="Textpoznpodarou"/>
        <w:rPr>
          <w:sz w:val="16"/>
          <w:szCs w:val="16"/>
        </w:rPr>
      </w:pPr>
      <w:r w:rsidRPr="00BC235D">
        <w:rPr>
          <w:rStyle w:val="Znakapoznpodarou"/>
          <w:sz w:val="16"/>
          <w:szCs w:val="16"/>
        </w:rPr>
        <w:footnoteRef/>
      </w:r>
      <w:r w:rsidRPr="00BC235D">
        <w:rPr>
          <w:sz w:val="16"/>
          <w:szCs w:val="16"/>
        </w:rPr>
        <w:t xml:space="preserve"> Próza (Pr), Poezie (Po), Drama (D)  - každý druh zastoupen min. </w:t>
      </w:r>
      <w:r w:rsidR="00B1701B" w:rsidRPr="00BC235D">
        <w:rPr>
          <w:sz w:val="16"/>
          <w:szCs w:val="16"/>
        </w:rPr>
        <w:t>2 díly</w:t>
      </w:r>
    </w:p>
    <w:p w14:paraId="3C3A629D" w14:textId="77777777" w:rsidR="00B1701B" w:rsidRPr="00BC235D" w:rsidRDefault="00B1701B" w:rsidP="00B65483">
      <w:pPr>
        <w:pStyle w:val="Textpoznpodarou"/>
        <w:rPr>
          <w:sz w:val="16"/>
          <w:szCs w:val="16"/>
        </w:rPr>
      </w:pPr>
      <w:r w:rsidRPr="00BC235D">
        <w:rPr>
          <w:sz w:val="16"/>
          <w:szCs w:val="16"/>
        </w:rPr>
        <w:t xml:space="preserve">Seznam může obsahovat </w:t>
      </w:r>
      <w:r w:rsidRPr="00BC235D">
        <w:rPr>
          <w:b/>
          <w:sz w:val="16"/>
          <w:szCs w:val="16"/>
        </w:rPr>
        <w:t>maximálně dvě díla</w:t>
      </w:r>
      <w:r w:rsidRPr="00BC235D">
        <w:rPr>
          <w:sz w:val="16"/>
          <w:szCs w:val="16"/>
        </w:rPr>
        <w:t xml:space="preserve"> jednoho autora.</w:t>
      </w:r>
    </w:p>
    <w:p w14:paraId="26E5ED77" w14:textId="77777777" w:rsidR="00B65483" w:rsidRDefault="00B65483" w:rsidP="00B65483">
      <w:pPr>
        <w:pStyle w:val="Textpoznpodarou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86698" w14:textId="77777777" w:rsidR="00BF2145" w:rsidRDefault="00B65483">
    <w:pPr>
      <w:pStyle w:val="Zhlav"/>
    </w:pPr>
    <w:r>
      <w:rPr>
        <w:noProof/>
      </w:rPr>
      <w:drawing>
        <wp:inline distT="0" distB="0" distL="0" distR="0" wp14:anchorId="115B8D03" wp14:editId="003D5CA6">
          <wp:extent cx="5753100" cy="647700"/>
          <wp:effectExtent l="0" t="0" r="0" b="0"/>
          <wp:docPr id="5" name="obrázek 1" descr="logofinaldowor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inaldowor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51B33"/>
    <w:multiLevelType w:val="hybridMultilevel"/>
    <w:tmpl w:val="75F8112E"/>
    <w:lvl w:ilvl="0" w:tplc="827E95DA">
      <w:start w:val="2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nUqRLLgMsbTU/dm8sGd72zkh8pLrbBBlKKHFazJwGZwvyFHo7FCGXUaf9D7/KHzxQ6uMRz7URM+Y6CE0U5C+Q==" w:salt="zYkd4H5NH5Hjsp88nPImqg==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F44"/>
    <w:rsid w:val="0003546C"/>
    <w:rsid w:val="0004193D"/>
    <w:rsid w:val="0005517B"/>
    <w:rsid w:val="00063346"/>
    <w:rsid w:val="00082360"/>
    <w:rsid w:val="00091566"/>
    <w:rsid w:val="000C00AF"/>
    <w:rsid w:val="000C3EB6"/>
    <w:rsid w:val="000F1369"/>
    <w:rsid w:val="00124473"/>
    <w:rsid w:val="00221700"/>
    <w:rsid w:val="00222E51"/>
    <w:rsid w:val="002465BE"/>
    <w:rsid w:val="00274876"/>
    <w:rsid w:val="00290C48"/>
    <w:rsid w:val="002A1F85"/>
    <w:rsid w:val="003008D4"/>
    <w:rsid w:val="00337BC2"/>
    <w:rsid w:val="00350F44"/>
    <w:rsid w:val="003B1B15"/>
    <w:rsid w:val="003C4A93"/>
    <w:rsid w:val="003E1660"/>
    <w:rsid w:val="004162B7"/>
    <w:rsid w:val="004A5940"/>
    <w:rsid w:val="004E3E42"/>
    <w:rsid w:val="0053680A"/>
    <w:rsid w:val="005447EE"/>
    <w:rsid w:val="00545A59"/>
    <w:rsid w:val="00552957"/>
    <w:rsid w:val="005530F7"/>
    <w:rsid w:val="005902E0"/>
    <w:rsid w:val="00593E41"/>
    <w:rsid w:val="005B05B8"/>
    <w:rsid w:val="005F306B"/>
    <w:rsid w:val="00625207"/>
    <w:rsid w:val="00630B3E"/>
    <w:rsid w:val="0063227A"/>
    <w:rsid w:val="006714CC"/>
    <w:rsid w:val="006C2F40"/>
    <w:rsid w:val="006F3A7C"/>
    <w:rsid w:val="0071596C"/>
    <w:rsid w:val="00715A31"/>
    <w:rsid w:val="00764040"/>
    <w:rsid w:val="0076746B"/>
    <w:rsid w:val="007802C8"/>
    <w:rsid w:val="007B0BEA"/>
    <w:rsid w:val="007E5733"/>
    <w:rsid w:val="00897F89"/>
    <w:rsid w:val="008B4C88"/>
    <w:rsid w:val="008C425E"/>
    <w:rsid w:val="008C74D4"/>
    <w:rsid w:val="008E3F76"/>
    <w:rsid w:val="00900C03"/>
    <w:rsid w:val="009302A6"/>
    <w:rsid w:val="00946766"/>
    <w:rsid w:val="0095254D"/>
    <w:rsid w:val="00975A75"/>
    <w:rsid w:val="009A14B9"/>
    <w:rsid w:val="009B5D70"/>
    <w:rsid w:val="009C57F9"/>
    <w:rsid w:val="00A813F9"/>
    <w:rsid w:val="00A81FA5"/>
    <w:rsid w:val="00A87BC4"/>
    <w:rsid w:val="00AD72A4"/>
    <w:rsid w:val="00AE3B3C"/>
    <w:rsid w:val="00B04F08"/>
    <w:rsid w:val="00B1642B"/>
    <w:rsid w:val="00B1701B"/>
    <w:rsid w:val="00B4252D"/>
    <w:rsid w:val="00B65483"/>
    <w:rsid w:val="00B67997"/>
    <w:rsid w:val="00BA7093"/>
    <w:rsid w:val="00BC235D"/>
    <w:rsid w:val="00BD4E58"/>
    <w:rsid w:val="00BF2145"/>
    <w:rsid w:val="00BF2E2C"/>
    <w:rsid w:val="00C1589D"/>
    <w:rsid w:val="00C761A2"/>
    <w:rsid w:val="00C7631F"/>
    <w:rsid w:val="00C8434B"/>
    <w:rsid w:val="00C849DB"/>
    <w:rsid w:val="00CB2124"/>
    <w:rsid w:val="00D41B20"/>
    <w:rsid w:val="00D46FB1"/>
    <w:rsid w:val="00DA534F"/>
    <w:rsid w:val="00E01039"/>
    <w:rsid w:val="00E03C94"/>
    <w:rsid w:val="00E04C38"/>
    <w:rsid w:val="00E656F3"/>
    <w:rsid w:val="00EA5EFC"/>
    <w:rsid w:val="00EF637F"/>
    <w:rsid w:val="00F1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CEE0DAE"/>
  <w15:chartTrackingRefBased/>
  <w15:docId w15:val="{957B2192-5AD8-4444-BF2B-D95E3517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3B1B15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semiHidden/>
    <w:rsid w:val="00B4252D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B425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B4252D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9A1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semiHidden/>
    <w:rsid w:val="00545A59"/>
    <w:rPr>
      <w:sz w:val="20"/>
      <w:szCs w:val="20"/>
    </w:rPr>
  </w:style>
  <w:style w:type="character" w:styleId="Znakapoznpodarou">
    <w:name w:val="footnote reference"/>
    <w:semiHidden/>
    <w:rsid w:val="00545A59"/>
    <w:rPr>
      <w:vertAlign w:val="superscript"/>
    </w:rPr>
  </w:style>
  <w:style w:type="character" w:styleId="Odkaznakoment">
    <w:name w:val="annotation reference"/>
    <w:basedOn w:val="Standardnpsmoodstavce"/>
    <w:rsid w:val="00B65483"/>
    <w:rPr>
      <w:sz w:val="16"/>
      <w:szCs w:val="16"/>
    </w:rPr>
  </w:style>
  <w:style w:type="paragraph" w:styleId="Textkomente">
    <w:name w:val="annotation text"/>
    <w:basedOn w:val="Normln"/>
    <w:link w:val="TextkomenteChar"/>
    <w:rsid w:val="00B65483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B65483"/>
  </w:style>
  <w:style w:type="paragraph" w:styleId="Pedmtkomente">
    <w:name w:val="annotation subject"/>
    <w:basedOn w:val="Textkomente"/>
    <w:next w:val="Textkomente"/>
    <w:link w:val="PedmtkomenteChar"/>
    <w:rsid w:val="00B6548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B65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lasta%20Galuszkova\Data%20aplikac&#237;\Microsoft\&#352;ablony\hlavi&#269;kov&#253;%20pap&#237;r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79B36-F222-4E55-83B7-700E7310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hlavičkový papír.dot</Template>
  <TotalTime>95</TotalTime>
  <Pages>1</Pages>
  <Words>371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Doklasifikace</vt:lpstr>
    </vt:vector>
  </TitlesOfParts>
  <Company>SPS a VOS Chomutov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Doklasifikace</dc:title>
  <dc:subject/>
  <dc:creator>Vlasta Galuszkova</dc:creator>
  <cp:keywords/>
  <dc:description/>
  <cp:lastModifiedBy>Vít Petřík</cp:lastModifiedBy>
  <cp:revision>29</cp:revision>
  <cp:lastPrinted>2011-01-24T09:04:00Z</cp:lastPrinted>
  <dcterms:created xsi:type="dcterms:W3CDTF">2017-04-03T13:58:00Z</dcterms:created>
  <dcterms:modified xsi:type="dcterms:W3CDTF">2020-03-10T10:09:00Z</dcterms:modified>
  <cp:contentStatus/>
</cp:coreProperties>
</file>