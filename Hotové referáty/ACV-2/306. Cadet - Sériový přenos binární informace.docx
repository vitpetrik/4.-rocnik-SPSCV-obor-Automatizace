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42B82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FD8BEA0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38660E84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3E47B432" w14:textId="77777777" w:rsidR="00ED38EF" w:rsidRDefault="00A7657D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 xml:space="preserve">306. </w:t>
            </w:r>
            <w:proofErr w:type="spellStart"/>
            <w:r>
              <w:rPr>
                <w:sz w:val="28"/>
                <w:szCs w:val="28"/>
              </w:rPr>
              <w:t>Cadet</w:t>
            </w:r>
            <w:proofErr w:type="spellEnd"/>
            <w:r>
              <w:rPr>
                <w:sz w:val="28"/>
                <w:szCs w:val="28"/>
              </w:rPr>
              <w:t xml:space="preserve"> – Sériový přenos binární informace</w:t>
            </w:r>
          </w:p>
        </w:tc>
      </w:tr>
      <w:tr w:rsidR="00ED38EF" w14:paraId="32BEC39A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1915DF83" w14:textId="77777777" w:rsidR="00ED38EF" w:rsidRDefault="00A7657D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772C60D4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7C8BA6B7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A7657D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1487A482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5E158899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5B62C382" w14:textId="77777777" w:rsidR="00ED38EF" w:rsidRDefault="00A7657D">
            <w:pPr>
              <w:pStyle w:val="Obsahtabulky"/>
            </w:pPr>
            <w:r>
              <w:t>20. 3. 2019</w:t>
            </w:r>
          </w:p>
        </w:tc>
        <w:tc>
          <w:tcPr>
            <w:tcW w:w="2604" w:type="dxa"/>
            <w:shd w:val="clear" w:color="auto" w:fill="auto"/>
          </w:tcPr>
          <w:p w14:paraId="76F346E3" w14:textId="77777777" w:rsidR="00ED38EF" w:rsidRDefault="00A7657D">
            <w:pPr>
              <w:pStyle w:val="Obsahtabulky"/>
            </w:pPr>
            <w:r>
              <w:t>27. 3. 2019</w:t>
            </w:r>
          </w:p>
        </w:tc>
        <w:tc>
          <w:tcPr>
            <w:tcW w:w="1132" w:type="dxa"/>
            <w:shd w:val="clear" w:color="auto" w:fill="auto"/>
          </w:tcPr>
          <w:p w14:paraId="6DF36B8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2E71C815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262D8B" w14:textId="77777777" w:rsidR="00ED38EF" w:rsidRDefault="00ED38EF"/>
    <w:p w14:paraId="02AE3725" w14:textId="77777777" w:rsidR="00ED38EF" w:rsidRDefault="0074693A">
      <w:pPr>
        <w:pStyle w:val="definice"/>
      </w:pPr>
      <w:r>
        <w:t>Zadání:</w:t>
      </w:r>
    </w:p>
    <w:p w14:paraId="70862D7A" w14:textId="77777777" w:rsidR="00A7657D" w:rsidRDefault="00A7657D" w:rsidP="00A7657D">
      <w:pPr>
        <w:suppressAutoHyphens w:val="0"/>
        <w:autoSpaceDE w:val="0"/>
        <w:autoSpaceDN w:val="0"/>
        <w:adjustRightInd w:val="0"/>
        <w:ind w:left="284"/>
        <w:jc w:val="both"/>
        <w:rPr>
          <w:lang w:eastAsia="cs-CZ"/>
        </w:rPr>
      </w:pPr>
      <w:r>
        <w:rPr>
          <w:lang w:eastAsia="cs-CZ"/>
        </w:rPr>
        <w:t>Navrhn</w:t>
      </w:r>
      <w:r>
        <w:rPr>
          <w:rFonts w:ascii="TTE189E810t00" w:hAnsi="TTE189E810t00" w:cs="TTE189E810t00"/>
          <w:lang w:eastAsia="cs-CZ"/>
        </w:rPr>
        <w:t>ě</w:t>
      </w:r>
      <w:r>
        <w:rPr>
          <w:lang w:eastAsia="cs-CZ"/>
        </w:rPr>
        <w:t>te obvod pro sériový p</w:t>
      </w:r>
      <w:r>
        <w:rPr>
          <w:rFonts w:ascii="TTE189E810t00" w:hAnsi="TTE189E810t00" w:cs="TTE189E810t00"/>
          <w:lang w:eastAsia="cs-CZ"/>
        </w:rPr>
        <w:t>ř</w:t>
      </w:r>
      <w:r>
        <w:rPr>
          <w:lang w:eastAsia="cs-CZ"/>
        </w:rPr>
        <w:t xml:space="preserve">enos 4bitové informace pomocí </w:t>
      </w:r>
      <w:r>
        <w:rPr>
          <w:lang w:eastAsia="cs-CZ"/>
        </w:rPr>
        <w:t>5-ti bitového</w:t>
      </w:r>
      <w:r>
        <w:rPr>
          <w:lang w:eastAsia="cs-CZ"/>
        </w:rPr>
        <w:t xml:space="preserve"> posuvného registru 7496 se záchytným obvodem z klopných obvod</w:t>
      </w:r>
      <w:r>
        <w:rPr>
          <w:rFonts w:ascii="TTE189E810t00" w:hAnsi="TTE189E810t00" w:cs="TTE189E810t00"/>
          <w:lang w:eastAsia="cs-CZ"/>
        </w:rPr>
        <w:t xml:space="preserve">u </w:t>
      </w:r>
      <w:r>
        <w:rPr>
          <w:lang w:eastAsia="cs-CZ"/>
        </w:rPr>
        <w:t>D. Vysílaný i p</w:t>
      </w:r>
      <w:r>
        <w:rPr>
          <w:rFonts w:ascii="TTE189E810t00" w:hAnsi="TTE189E810t00" w:cs="TTE189E810t00"/>
          <w:lang w:eastAsia="cs-CZ"/>
        </w:rPr>
        <w:t>ř</w:t>
      </w:r>
      <w:r>
        <w:rPr>
          <w:lang w:eastAsia="cs-CZ"/>
        </w:rPr>
        <w:t>enesený údaj zobrazte na 7-mi segmentovém displeji. Zautomatizujte p</w:t>
      </w:r>
      <w:r>
        <w:rPr>
          <w:rFonts w:ascii="TTE189E810t00" w:hAnsi="TTE189E810t00" w:cs="TTE189E810t00"/>
          <w:lang w:eastAsia="cs-CZ"/>
        </w:rPr>
        <w:t>ř</w:t>
      </w:r>
      <w:r>
        <w:rPr>
          <w:lang w:eastAsia="cs-CZ"/>
        </w:rPr>
        <w:t>enos tak, aby nebylo nutné manuáln</w:t>
      </w:r>
      <w:r>
        <w:rPr>
          <w:rFonts w:ascii="TTE189E810t00" w:hAnsi="TTE189E810t00" w:cs="TTE189E810t00"/>
          <w:lang w:eastAsia="cs-CZ"/>
        </w:rPr>
        <w:t xml:space="preserve">ě </w:t>
      </w:r>
      <w:r>
        <w:rPr>
          <w:lang w:eastAsia="cs-CZ"/>
        </w:rPr>
        <w:t>ovládat signál SET vysílajícího registru (pro automatické generování signálu SET navrhn</w:t>
      </w:r>
      <w:r>
        <w:rPr>
          <w:rFonts w:ascii="TTE189E810t00" w:hAnsi="TTE189E810t00" w:cs="TTE189E810t00"/>
          <w:lang w:eastAsia="cs-CZ"/>
        </w:rPr>
        <w:t>e</w:t>
      </w:r>
      <w:r>
        <w:rPr>
          <w:lang w:eastAsia="cs-CZ"/>
        </w:rPr>
        <w:t xml:space="preserve">te obvod s </w:t>
      </w:r>
      <w:r>
        <w:rPr>
          <w:rFonts w:ascii="TTE189E810t00" w:hAnsi="TTE189E810t00" w:cs="TTE189E810t00"/>
          <w:lang w:eastAsia="cs-CZ"/>
        </w:rPr>
        <w:t>č</w:t>
      </w:r>
      <w:r>
        <w:rPr>
          <w:lang w:eastAsia="cs-CZ"/>
        </w:rPr>
        <w:t>íta</w:t>
      </w:r>
      <w:r>
        <w:rPr>
          <w:rFonts w:ascii="TTE189E810t00" w:hAnsi="TTE189E810t00" w:cs="TTE189E810t00"/>
          <w:lang w:eastAsia="cs-CZ"/>
        </w:rPr>
        <w:t>č</w:t>
      </w:r>
      <w:r>
        <w:rPr>
          <w:lang w:eastAsia="cs-CZ"/>
        </w:rPr>
        <w:t>em 7493) a p</w:t>
      </w:r>
      <w:r>
        <w:rPr>
          <w:rFonts w:ascii="TTE189E810t00" w:hAnsi="TTE189E810t00" w:cs="TTE189E810t00"/>
          <w:lang w:eastAsia="cs-CZ"/>
        </w:rPr>
        <w:t>ř</w:t>
      </w:r>
      <w:r>
        <w:rPr>
          <w:lang w:eastAsia="cs-CZ"/>
        </w:rPr>
        <w:t>enesený údaj byl po dobu p</w:t>
      </w:r>
      <w:r>
        <w:rPr>
          <w:rFonts w:ascii="TTE189E810t00" w:hAnsi="TTE189E810t00" w:cs="TTE189E810t00"/>
          <w:lang w:eastAsia="cs-CZ"/>
        </w:rPr>
        <w:t>ř</w:t>
      </w:r>
      <w:r>
        <w:rPr>
          <w:lang w:eastAsia="cs-CZ"/>
        </w:rPr>
        <w:t xml:space="preserve">enosu následující informace zadržen pomocnými obvody. </w:t>
      </w:r>
      <w:r>
        <w:rPr>
          <w:lang w:eastAsia="cs-CZ"/>
        </w:rPr>
        <w:t xml:space="preserve">Jako zdroj přenášené informace použijte čítač 7493 se zkráceným cyklem dle zadání. </w:t>
      </w:r>
      <w:r>
        <w:rPr>
          <w:lang w:eastAsia="cs-CZ"/>
        </w:rPr>
        <w:t xml:space="preserve">Čítač bude čítat od 0 až do </w:t>
      </w:r>
      <w:r>
        <w:rPr>
          <w:lang w:eastAsia="cs-CZ"/>
        </w:rPr>
        <w:t>8</w:t>
      </w:r>
      <w:r>
        <w:rPr>
          <w:lang w:eastAsia="cs-CZ"/>
        </w:rPr>
        <w:t>.</w:t>
      </w:r>
    </w:p>
    <w:p w14:paraId="668B9383" w14:textId="77777777" w:rsidR="00ED38EF" w:rsidRDefault="00B04283">
      <w:pPr>
        <w:pStyle w:val="definice"/>
        <w:spacing w:before="283"/>
      </w:pPr>
      <w:r>
        <w:t>Schéma zapojení</w:t>
      </w:r>
      <w:r w:rsidR="0074693A">
        <w:t>:</w:t>
      </w:r>
    </w:p>
    <w:p w14:paraId="13A6F29E" w14:textId="77777777" w:rsidR="00A7657D" w:rsidRDefault="00A7657D">
      <w:pPr>
        <w:pStyle w:val="definice"/>
        <w:spacing w:before="283"/>
        <w:rPr>
          <w:noProof/>
          <w:sz w:val="28"/>
          <w:lang w:eastAsia="cs-CZ"/>
        </w:rPr>
      </w:pPr>
      <w:r w:rsidRPr="00A7657D">
        <w:rPr>
          <w:noProof/>
          <w:sz w:val="28"/>
          <w:lang w:eastAsia="cs-CZ"/>
        </w:rPr>
        <w:pict w14:anchorId="6CCDCB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1" o:spid="_x0000_i1026" type="#_x0000_t75" style="width:459pt;height:328.8pt;visibility:visible;mso-wrap-style:square">
            <v:imagedata r:id="rId7" o:title=""/>
          </v:shape>
        </w:pict>
      </w:r>
    </w:p>
    <w:p w14:paraId="06B64BB4" w14:textId="77777777" w:rsidR="00ED38EF" w:rsidRDefault="0074693A" w:rsidP="00B04283">
      <w:pPr>
        <w:pStyle w:val="definice"/>
        <w:spacing w:before="283" w:after="120"/>
      </w:pPr>
      <w:r>
        <w:t>Postup:</w:t>
      </w:r>
    </w:p>
    <w:p w14:paraId="1A82E3A0" w14:textId="77777777" w:rsidR="00A7657D" w:rsidRPr="00265ED0" w:rsidRDefault="00A7657D" w:rsidP="00B04283">
      <w:pPr>
        <w:numPr>
          <w:ilvl w:val="0"/>
          <w:numId w:val="5"/>
        </w:numPr>
        <w:suppressAutoHyphens w:val="0"/>
        <w:autoSpaceDE w:val="0"/>
        <w:autoSpaceDN w:val="0"/>
        <w:adjustRightInd w:val="0"/>
        <w:ind w:left="284" w:firstLine="0"/>
        <w:jc w:val="both"/>
        <w:rPr>
          <w:b/>
        </w:rPr>
      </w:pPr>
      <w:r w:rsidRPr="00265ED0">
        <w:rPr>
          <w:rFonts w:ascii="Times-Roman" w:hAnsi="Times-Roman" w:cs="Times-Roman"/>
          <w:b/>
          <w:u w:val="single"/>
          <w:lang w:eastAsia="cs-CZ"/>
        </w:rPr>
        <w:t>Vysílač</w:t>
      </w:r>
      <w:r w:rsidRPr="00265ED0">
        <w:rPr>
          <w:rFonts w:ascii="Times-Roman" w:hAnsi="Times-Roman" w:cs="Times-Roman"/>
          <w:lang w:eastAsia="cs-CZ"/>
        </w:rPr>
        <w:t>: - paralelní vstupy A1 až A4 nebo A2 až A5 p</w:t>
      </w:r>
      <w:r w:rsidRPr="00265ED0">
        <w:rPr>
          <w:rFonts w:ascii="TTE189E810t00" w:hAnsi="TTE189E810t00" w:cs="TTE189E810t00"/>
          <w:lang w:eastAsia="cs-CZ"/>
        </w:rPr>
        <w:t>ř</w:t>
      </w:r>
      <w:r w:rsidRPr="00265ED0">
        <w:rPr>
          <w:rFonts w:ascii="Times-Roman" w:hAnsi="Times-Roman" w:cs="Times-Roman"/>
          <w:lang w:eastAsia="cs-CZ"/>
        </w:rPr>
        <w:t>ipojím ke zdroji dat = signály z logických přepína</w:t>
      </w:r>
      <w:r w:rsidRPr="00265ED0">
        <w:rPr>
          <w:rFonts w:ascii="TTE189E810t00" w:hAnsi="TTE189E810t00" w:cs="TTE189E810t00"/>
          <w:lang w:eastAsia="cs-CZ"/>
        </w:rPr>
        <w:t>čů</w:t>
      </w:r>
      <w:r w:rsidRPr="00265ED0">
        <w:rPr>
          <w:rFonts w:ascii="Times-Roman" w:hAnsi="Times-Roman" w:cs="Times-Roman"/>
          <w:lang w:eastAsia="cs-CZ"/>
        </w:rPr>
        <w:t xml:space="preserve">. Všechny nepoužité vstupy připojím na log. </w:t>
      </w:r>
      <w:r w:rsidRPr="00B04283">
        <w:rPr>
          <w:rFonts w:ascii="Times-Roman" w:hAnsi="Times-Roman" w:cs="Times-Roman"/>
          <w:lang w:eastAsia="cs-CZ"/>
        </w:rPr>
        <w:t>0 (</w:t>
      </w:r>
      <w:r w:rsidRPr="00B04283">
        <w:rPr>
          <w:rFonts w:ascii="Times-Bold" w:hAnsi="Times-Bold" w:cs="Times-Bold"/>
          <w:bCs/>
          <w:lang w:eastAsia="cs-CZ"/>
        </w:rPr>
        <w:t xml:space="preserve">A0 s A5 na </w:t>
      </w:r>
      <w:proofErr w:type="gramStart"/>
      <w:r w:rsidRPr="00B04283">
        <w:rPr>
          <w:rFonts w:ascii="Times-Bold" w:hAnsi="Times-Bold" w:cs="Times-Bold"/>
          <w:bCs/>
          <w:lang w:eastAsia="cs-CZ"/>
        </w:rPr>
        <w:t>0V</w:t>
      </w:r>
      <w:proofErr w:type="gramEnd"/>
      <w:r w:rsidRPr="00B04283">
        <w:rPr>
          <w:rFonts w:ascii="Times-Roman" w:hAnsi="Times-Roman" w:cs="Times-Roman"/>
          <w:lang w:eastAsia="cs-CZ"/>
        </w:rPr>
        <w:t>).</w:t>
      </w:r>
      <w:r w:rsidRPr="00265ED0">
        <w:rPr>
          <w:rFonts w:ascii="Times-Roman" w:hAnsi="Times-Roman" w:cs="Times-Roman"/>
          <w:lang w:eastAsia="cs-CZ"/>
        </w:rPr>
        <w:t xml:space="preserve"> Paralelní výstupy pro kontrolu p</w:t>
      </w:r>
      <w:r w:rsidRPr="00265ED0">
        <w:rPr>
          <w:rFonts w:ascii="TTE189E810t00" w:hAnsi="TTE189E810t00" w:cs="TTE189E810t00"/>
          <w:lang w:eastAsia="cs-CZ"/>
        </w:rPr>
        <w:t>ř</w:t>
      </w:r>
      <w:r w:rsidRPr="00265ED0">
        <w:rPr>
          <w:rFonts w:ascii="Times-Roman" w:hAnsi="Times-Roman" w:cs="Times-Roman"/>
          <w:lang w:eastAsia="cs-CZ"/>
        </w:rPr>
        <w:t>ipoj</w:t>
      </w:r>
      <w:r>
        <w:rPr>
          <w:rFonts w:ascii="Times-Roman" w:hAnsi="Times-Roman" w:cs="Times-Roman"/>
          <w:lang w:eastAsia="cs-CZ"/>
        </w:rPr>
        <w:t>ím</w:t>
      </w:r>
      <w:r w:rsidRPr="00265ED0">
        <w:rPr>
          <w:rFonts w:ascii="Times-Roman" w:hAnsi="Times-Roman" w:cs="Times-Roman"/>
          <w:lang w:eastAsia="cs-CZ"/>
        </w:rPr>
        <w:t xml:space="preserve"> na první </w:t>
      </w:r>
      <w:r w:rsidRPr="00265ED0">
        <w:rPr>
          <w:rFonts w:ascii="TTE189E810t00" w:hAnsi="TTE189E810t00" w:cs="TTE189E810t00"/>
          <w:lang w:eastAsia="cs-CZ"/>
        </w:rPr>
        <w:t>č</w:t>
      </w:r>
      <w:r w:rsidRPr="00265ED0">
        <w:rPr>
          <w:rFonts w:ascii="Times-Roman" w:hAnsi="Times-Roman" w:cs="Times-Roman"/>
          <w:lang w:eastAsia="cs-CZ"/>
        </w:rPr>
        <w:t>tve</w:t>
      </w:r>
      <w:r w:rsidRPr="00265ED0">
        <w:rPr>
          <w:rFonts w:ascii="TTE189E810t00" w:hAnsi="TTE189E810t00" w:cs="TTE189E810t00"/>
          <w:lang w:eastAsia="cs-CZ"/>
        </w:rPr>
        <w:t>ř</w:t>
      </w:r>
      <w:r w:rsidRPr="00265ED0">
        <w:rPr>
          <w:rFonts w:ascii="Times-Roman" w:hAnsi="Times-Roman" w:cs="Times-Roman"/>
          <w:lang w:eastAsia="cs-CZ"/>
        </w:rPr>
        <w:t>ici LED. Vytvo</w:t>
      </w:r>
      <w:r w:rsidRPr="00265ED0">
        <w:rPr>
          <w:rFonts w:ascii="TTE189E810t00" w:hAnsi="TTE189E810t00" w:cs="TTE189E810t00"/>
          <w:lang w:eastAsia="cs-CZ"/>
        </w:rPr>
        <w:t>ř</w:t>
      </w:r>
      <w:r>
        <w:rPr>
          <w:rFonts w:ascii="Times-Roman" w:hAnsi="Times-Roman" w:cs="Times-Roman"/>
          <w:lang w:eastAsia="cs-CZ"/>
        </w:rPr>
        <w:t>ím</w:t>
      </w:r>
      <w:r w:rsidRPr="00265ED0">
        <w:rPr>
          <w:rFonts w:ascii="Times-Roman" w:hAnsi="Times-Roman" w:cs="Times-Roman"/>
          <w:lang w:eastAsia="cs-CZ"/>
        </w:rPr>
        <w:t xml:space="preserve"> signály SET a pop</w:t>
      </w:r>
      <w:r w:rsidRPr="00265ED0">
        <w:rPr>
          <w:rFonts w:ascii="TTE189E810t00" w:hAnsi="TTE189E810t00" w:cs="TTE189E810t00"/>
          <w:lang w:eastAsia="cs-CZ"/>
        </w:rPr>
        <w:t>ř</w:t>
      </w:r>
      <w:r w:rsidRPr="00265ED0">
        <w:rPr>
          <w:rFonts w:ascii="Times-Roman" w:hAnsi="Times-Roman" w:cs="Times-Roman"/>
          <w:lang w:eastAsia="cs-CZ"/>
        </w:rPr>
        <w:t>ípad</w:t>
      </w:r>
      <w:r w:rsidRPr="00265ED0">
        <w:rPr>
          <w:rFonts w:ascii="TTE189E810t00" w:hAnsi="TTE189E810t00" w:cs="TTE189E810t00"/>
          <w:lang w:eastAsia="cs-CZ"/>
        </w:rPr>
        <w:t xml:space="preserve">ě </w:t>
      </w:r>
      <w:r w:rsidRPr="00265ED0">
        <w:rPr>
          <w:rFonts w:ascii="Times-Roman" w:hAnsi="Times-Roman" w:cs="Times-Roman"/>
          <w:lang w:eastAsia="cs-CZ"/>
        </w:rPr>
        <w:t>i RESET. Pro signál CLOCK je vhodné použít nejd</w:t>
      </w:r>
      <w:r w:rsidRPr="00265ED0">
        <w:rPr>
          <w:rFonts w:ascii="TTE189E810t00" w:hAnsi="TTE189E810t00" w:cs="TTE189E810t00"/>
          <w:lang w:eastAsia="cs-CZ"/>
        </w:rPr>
        <w:t>ř</w:t>
      </w:r>
      <w:r w:rsidRPr="00265ED0">
        <w:rPr>
          <w:rFonts w:ascii="Times-Roman" w:hAnsi="Times-Roman" w:cs="Times-Roman"/>
          <w:lang w:eastAsia="cs-CZ"/>
        </w:rPr>
        <w:t xml:space="preserve">íve </w:t>
      </w:r>
      <w:proofErr w:type="spellStart"/>
      <w:r w:rsidRPr="00265ED0">
        <w:rPr>
          <w:rFonts w:ascii="Times-Roman" w:hAnsi="Times-Roman" w:cs="Times-Roman"/>
          <w:lang w:eastAsia="cs-CZ"/>
        </w:rPr>
        <w:t>bezzákmitové</w:t>
      </w:r>
      <w:proofErr w:type="spellEnd"/>
      <w:r w:rsidRPr="00265ED0">
        <w:rPr>
          <w:rFonts w:ascii="Times-Roman" w:hAnsi="Times-Roman" w:cs="Times-Roman"/>
          <w:lang w:eastAsia="cs-CZ"/>
        </w:rPr>
        <w:t xml:space="preserve"> tla</w:t>
      </w:r>
      <w:r w:rsidRPr="00265ED0">
        <w:rPr>
          <w:rFonts w:ascii="TTE189E810t00" w:hAnsi="TTE189E810t00" w:cs="TTE189E810t00"/>
          <w:lang w:eastAsia="cs-CZ"/>
        </w:rPr>
        <w:t>č</w:t>
      </w:r>
      <w:r w:rsidRPr="00265ED0">
        <w:rPr>
          <w:rFonts w:ascii="Times-Roman" w:hAnsi="Times-Roman" w:cs="Times-Roman"/>
          <w:lang w:eastAsia="cs-CZ"/>
        </w:rPr>
        <w:t>ítko, které se po zautomatizování vysílání nahradí TTL generátorem</w:t>
      </w:r>
    </w:p>
    <w:p w14:paraId="2A63438C" w14:textId="77777777" w:rsidR="00A7657D" w:rsidRDefault="00A7657D" w:rsidP="00B04283">
      <w:pPr>
        <w:suppressAutoHyphens w:val="0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  <w:b/>
          <w:lang w:eastAsia="cs-CZ"/>
        </w:rPr>
      </w:pPr>
      <w:r w:rsidRPr="007B0E5C">
        <w:rPr>
          <w:rFonts w:ascii="Times-Roman" w:hAnsi="Times-Roman" w:cs="Times-Roman"/>
          <w:b/>
          <w:lang w:eastAsia="cs-CZ"/>
        </w:rPr>
        <w:t xml:space="preserve"> </w:t>
      </w:r>
    </w:p>
    <w:p w14:paraId="3D232435" w14:textId="77777777" w:rsidR="00A7657D" w:rsidRPr="00422742" w:rsidRDefault="00A7657D" w:rsidP="00B04283">
      <w:pPr>
        <w:numPr>
          <w:ilvl w:val="0"/>
          <w:numId w:val="5"/>
        </w:numPr>
        <w:suppressAutoHyphens w:val="0"/>
        <w:autoSpaceDE w:val="0"/>
        <w:autoSpaceDN w:val="0"/>
        <w:adjustRightInd w:val="0"/>
        <w:ind w:left="284" w:firstLine="0"/>
        <w:jc w:val="both"/>
        <w:rPr>
          <w:rFonts w:ascii="Times-Roman" w:hAnsi="Times-Roman" w:cs="Times-Roman"/>
          <w:lang w:eastAsia="cs-CZ"/>
        </w:rPr>
      </w:pPr>
      <w:r w:rsidRPr="007B0E5C">
        <w:rPr>
          <w:rFonts w:ascii="Times-Roman" w:hAnsi="Times-Roman" w:cs="Times-Roman"/>
          <w:b/>
          <w:u w:val="single"/>
          <w:lang w:eastAsia="cs-CZ"/>
        </w:rPr>
        <w:t>P</w:t>
      </w:r>
      <w:r>
        <w:rPr>
          <w:rFonts w:ascii="TTE189E810t00" w:hAnsi="TTE189E810t00" w:cs="TTE189E810t00"/>
          <w:b/>
          <w:u w:val="single"/>
          <w:lang w:eastAsia="cs-CZ"/>
        </w:rPr>
        <w:t>ř</w:t>
      </w:r>
      <w:r w:rsidRPr="007B0E5C">
        <w:rPr>
          <w:rFonts w:ascii="Times-Roman" w:hAnsi="Times-Roman" w:cs="Times-Roman"/>
          <w:b/>
          <w:u w:val="single"/>
          <w:lang w:eastAsia="cs-CZ"/>
        </w:rPr>
        <w:t>ijíma</w:t>
      </w:r>
      <w:r>
        <w:rPr>
          <w:rFonts w:ascii="TTE189E810t00" w:hAnsi="TTE189E810t00" w:cs="TTE189E810t00"/>
          <w:b/>
          <w:u w:val="single"/>
          <w:lang w:eastAsia="cs-CZ"/>
        </w:rPr>
        <w:t>č</w:t>
      </w:r>
      <w:r w:rsidRPr="007B0E5C">
        <w:rPr>
          <w:rFonts w:ascii="Times-Roman" w:hAnsi="Times-Roman" w:cs="Times-Roman"/>
          <w:b/>
          <w:u w:val="single"/>
          <w:lang w:eastAsia="cs-CZ"/>
        </w:rPr>
        <w:t>:</w:t>
      </w:r>
      <w:r>
        <w:rPr>
          <w:rFonts w:ascii="Times-Roman" w:hAnsi="Times-Roman" w:cs="Times-Roman"/>
          <w:lang w:eastAsia="cs-CZ"/>
        </w:rPr>
        <w:t xml:space="preserve"> - použije se jen sériový vstup (spojený s prvním paralelním vstupem tj. A0</w:t>
      </w:r>
      <w:r>
        <w:rPr>
          <w:rFonts w:ascii="Times-Bold" w:hAnsi="Times-Bold" w:cs="Times-Bold"/>
          <w:b/>
          <w:bCs/>
          <w:lang w:eastAsia="cs-CZ"/>
        </w:rPr>
        <w:t xml:space="preserve"> s A1</w:t>
      </w:r>
      <w:r>
        <w:rPr>
          <w:rFonts w:ascii="Times-Roman" w:hAnsi="Times-Roman" w:cs="Times-Roman"/>
          <w:lang w:eastAsia="cs-CZ"/>
        </w:rPr>
        <w:t xml:space="preserve">) </w:t>
      </w:r>
      <w:r w:rsidRPr="00422742">
        <w:rPr>
          <w:rFonts w:ascii="Times-Roman" w:hAnsi="Times-Roman" w:cs="Times-Roman"/>
          <w:lang w:eastAsia="cs-CZ"/>
        </w:rPr>
        <w:t>a propojím s posledním výstupem vysíla</w:t>
      </w:r>
      <w:r w:rsidRPr="00422742">
        <w:rPr>
          <w:rFonts w:ascii="TTE189E810t00" w:hAnsi="TTE189E810t00" w:cs="TTE189E810t00"/>
          <w:lang w:eastAsia="cs-CZ"/>
        </w:rPr>
        <w:t>č</w:t>
      </w:r>
      <w:r w:rsidRPr="00422742">
        <w:rPr>
          <w:rFonts w:ascii="Times-Roman" w:hAnsi="Times-Roman" w:cs="Times-Roman"/>
          <w:lang w:eastAsia="cs-CZ"/>
        </w:rPr>
        <w:t>e. Signály SET a RESET p</w:t>
      </w:r>
      <w:r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ijíma</w:t>
      </w:r>
      <w:r w:rsidRPr="00422742">
        <w:rPr>
          <w:rFonts w:ascii="TTE189E810t00" w:hAnsi="TTE189E810t00" w:cs="TTE189E810t00"/>
          <w:lang w:eastAsia="cs-CZ"/>
        </w:rPr>
        <w:t>č</w:t>
      </w:r>
      <w:r>
        <w:rPr>
          <w:rFonts w:ascii="Times-Roman" w:hAnsi="Times-Roman" w:cs="Times-Roman"/>
          <w:lang w:eastAsia="cs-CZ"/>
        </w:rPr>
        <w:t xml:space="preserve">e není </w:t>
      </w:r>
      <w:r w:rsidRPr="00422742">
        <w:rPr>
          <w:rFonts w:ascii="Times-Roman" w:hAnsi="Times-Roman" w:cs="Times-Roman"/>
          <w:lang w:eastAsia="cs-CZ"/>
        </w:rPr>
        <w:t>nutné ovládat a sta</w:t>
      </w:r>
      <w:r w:rsidRPr="00422742">
        <w:rPr>
          <w:rFonts w:ascii="TTE189E810t00" w:hAnsi="TTE189E810t00" w:cs="TTE189E810t00"/>
          <w:lang w:eastAsia="cs-CZ"/>
        </w:rPr>
        <w:t>č</w:t>
      </w:r>
      <w:r w:rsidRPr="00422742">
        <w:rPr>
          <w:rFonts w:ascii="Times-Roman" w:hAnsi="Times-Roman" w:cs="Times-Roman"/>
          <w:lang w:eastAsia="cs-CZ"/>
        </w:rPr>
        <w:t>í je p</w:t>
      </w:r>
      <w:r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ipojit na klidovou logickou hodnotu). P</w:t>
      </w:r>
      <w:r w:rsidRPr="00422742">
        <w:rPr>
          <w:rFonts w:ascii="TTE189E810t00" w:hAnsi="TTE189E810t00" w:cs="TTE189E810t00"/>
          <w:lang w:eastAsia="cs-CZ"/>
        </w:rPr>
        <w:t>ř</w:t>
      </w:r>
      <w:r>
        <w:rPr>
          <w:rFonts w:ascii="Times-Roman" w:hAnsi="Times-Roman" w:cs="Times-Roman"/>
          <w:lang w:eastAsia="cs-CZ"/>
        </w:rPr>
        <w:t xml:space="preserve">íjem dat musí </w:t>
      </w:r>
      <w:r w:rsidRPr="00422742">
        <w:rPr>
          <w:rFonts w:ascii="Times-Roman" w:hAnsi="Times-Roman" w:cs="Times-Roman"/>
          <w:lang w:eastAsia="cs-CZ"/>
        </w:rPr>
        <w:t xml:space="preserve">být synchronizován s </w:t>
      </w:r>
      <w:r>
        <w:rPr>
          <w:rFonts w:ascii="Times-Roman" w:hAnsi="Times-Roman" w:cs="Times-Roman"/>
          <w:lang w:eastAsia="cs-CZ"/>
        </w:rPr>
        <w:t>vysíláním. Proto je signál CLOCK</w:t>
      </w:r>
      <w:r w:rsidRPr="00422742">
        <w:rPr>
          <w:rFonts w:ascii="Times-Roman" w:hAnsi="Times-Roman" w:cs="Times-Roman"/>
          <w:lang w:eastAsia="cs-CZ"/>
        </w:rPr>
        <w:t xml:space="preserve"> je totožný s vysíla</w:t>
      </w:r>
      <w:r w:rsidRPr="00422742">
        <w:rPr>
          <w:rFonts w:ascii="TTE189E810t00" w:hAnsi="TTE189E810t00" w:cs="TTE189E810t00"/>
          <w:lang w:eastAsia="cs-CZ"/>
        </w:rPr>
        <w:t>č</w:t>
      </w:r>
      <w:r w:rsidRPr="00422742">
        <w:rPr>
          <w:rFonts w:ascii="Times-Roman" w:hAnsi="Times-Roman" w:cs="Times-Roman"/>
          <w:lang w:eastAsia="cs-CZ"/>
        </w:rPr>
        <w:t>em.</w:t>
      </w:r>
    </w:p>
    <w:p w14:paraId="0830D0A3" w14:textId="77777777" w:rsidR="00A7657D" w:rsidRDefault="00A7657D" w:rsidP="00B04283">
      <w:pPr>
        <w:suppressAutoHyphens w:val="0"/>
        <w:autoSpaceDE w:val="0"/>
        <w:autoSpaceDN w:val="0"/>
        <w:adjustRightInd w:val="0"/>
        <w:ind w:left="284"/>
        <w:rPr>
          <w:rFonts w:ascii="Times-Roman" w:hAnsi="Times-Roman" w:cs="Times-Roman"/>
          <w:lang w:eastAsia="cs-CZ"/>
        </w:rPr>
      </w:pPr>
      <w:bookmarkStart w:id="0" w:name="_GoBack"/>
      <w:bookmarkEnd w:id="0"/>
    </w:p>
    <w:p w14:paraId="53C0A659" w14:textId="77777777" w:rsidR="00B04283" w:rsidRPr="00B04283" w:rsidRDefault="00B04283" w:rsidP="00B04283">
      <w:pPr>
        <w:suppressAutoHyphens w:val="0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  <w:lang w:eastAsia="cs-CZ"/>
        </w:rPr>
      </w:pPr>
    </w:p>
    <w:p w14:paraId="20BA99D2" w14:textId="77777777" w:rsidR="00B04283" w:rsidRDefault="00B04283" w:rsidP="00B04283">
      <w:pPr>
        <w:pStyle w:val="Odstavecseseznamem"/>
        <w:rPr>
          <w:rFonts w:ascii="Times-Roman" w:hAnsi="Times-Roman" w:cs="Times-Roman"/>
          <w:b/>
          <w:u w:val="single"/>
          <w:lang w:eastAsia="cs-CZ"/>
        </w:rPr>
      </w:pPr>
    </w:p>
    <w:p w14:paraId="31ABDFF0" w14:textId="77777777" w:rsidR="00A7657D" w:rsidRPr="00422742" w:rsidRDefault="00A7657D" w:rsidP="00B04283">
      <w:pPr>
        <w:numPr>
          <w:ilvl w:val="0"/>
          <w:numId w:val="5"/>
        </w:numPr>
        <w:suppressAutoHyphens w:val="0"/>
        <w:autoSpaceDE w:val="0"/>
        <w:autoSpaceDN w:val="0"/>
        <w:adjustRightInd w:val="0"/>
        <w:ind w:left="284" w:firstLine="0"/>
        <w:jc w:val="both"/>
        <w:rPr>
          <w:rFonts w:ascii="Times-Roman" w:hAnsi="Times-Roman" w:cs="Times-Roman"/>
          <w:lang w:eastAsia="cs-CZ"/>
        </w:rPr>
      </w:pPr>
      <w:r w:rsidRPr="007B0E5C">
        <w:rPr>
          <w:rFonts w:ascii="Times-Roman" w:hAnsi="Times-Roman" w:cs="Times-Roman"/>
          <w:b/>
          <w:u w:val="single"/>
          <w:lang w:eastAsia="cs-CZ"/>
        </w:rPr>
        <w:t>Záchytná paměť</w:t>
      </w:r>
      <w:r>
        <w:rPr>
          <w:rFonts w:ascii="Times-Roman" w:hAnsi="Times-Roman" w:cs="Times-Roman"/>
          <w:b/>
          <w:u w:val="single"/>
          <w:lang w:eastAsia="cs-CZ"/>
        </w:rPr>
        <w:t>:</w:t>
      </w:r>
      <w:r>
        <w:rPr>
          <w:rFonts w:ascii="Times-Roman" w:hAnsi="Times-Roman" w:cs="Times-Roman"/>
          <w:b/>
          <w:lang w:eastAsia="cs-CZ"/>
        </w:rPr>
        <w:t xml:space="preserve"> - </w:t>
      </w:r>
      <w:r>
        <w:rPr>
          <w:rFonts w:ascii="Times-Roman" w:hAnsi="Times-Roman" w:cs="Times-Roman"/>
          <w:lang w:eastAsia="cs-CZ"/>
        </w:rPr>
        <w:t>je tvo</w:t>
      </w:r>
      <w:r>
        <w:rPr>
          <w:rFonts w:ascii="TTE189E810t00" w:hAnsi="TTE189E810t00" w:cs="TTE189E810t00"/>
          <w:lang w:eastAsia="cs-CZ"/>
        </w:rPr>
        <w:t>ř</w:t>
      </w:r>
      <w:r>
        <w:rPr>
          <w:rFonts w:ascii="Times-Roman" w:hAnsi="Times-Roman" w:cs="Times-Roman"/>
          <w:lang w:eastAsia="cs-CZ"/>
        </w:rPr>
        <w:t xml:space="preserve">ena klopnými obvody D pro každý výstupní signál. </w:t>
      </w:r>
      <w:r w:rsidRPr="00422742">
        <w:rPr>
          <w:rFonts w:ascii="Times-Roman" w:hAnsi="Times-Roman" w:cs="Times-Roman"/>
          <w:lang w:eastAsia="cs-CZ"/>
        </w:rPr>
        <w:t>Paralelní výstupy p</w:t>
      </w:r>
      <w:r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ijíma</w:t>
      </w:r>
      <w:r w:rsidRPr="00422742">
        <w:rPr>
          <w:rFonts w:ascii="TTE189E810t00" w:hAnsi="TTE189E810t00" w:cs="TTE189E810t00"/>
          <w:lang w:eastAsia="cs-CZ"/>
        </w:rPr>
        <w:t>č</w:t>
      </w:r>
      <w:r w:rsidRPr="00422742">
        <w:rPr>
          <w:rFonts w:ascii="Times-Roman" w:hAnsi="Times-Roman" w:cs="Times-Roman"/>
          <w:lang w:eastAsia="cs-CZ"/>
        </w:rPr>
        <w:t>e p</w:t>
      </w:r>
      <w:r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ipojím na vstupy klopných obvod</w:t>
      </w:r>
      <w:r w:rsidRPr="00422742">
        <w:rPr>
          <w:rFonts w:ascii="TTE189E810t00" w:hAnsi="TTE189E810t00" w:cs="TTE189E810t00"/>
          <w:lang w:eastAsia="cs-CZ"/>
        </w:rPr>
        <w:t xml:space="preserve">u </w:t>
      </w:r>
      <w:r>
        <w:rPr>
          <w:rFonts w:ascii="Times-Roman" w:hAnsi="Times-Roman" w:cs="Times-Roman"/>
          <w:lang w:eastAsia="cs-CZ"/>
        </w:rPr>
        <w:t xml:space="preserve">D, </w:t>
      </w:r>
      <w:r w:rsidRPr="00422742">
        <w:rPr>
          <w:rFonts w:ascii="Times-Roman" w:hAnsi="Times-Roman" w:cs="Times-Roman"/>
          <w:lang w:eastAsia="cs-CZ"/>
        </w:rPr>
        <w:t>které tvo</w:t>
      </w:r>
      <w:r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í záchytný pam</w:t>
      </w:r>
      <w:r w:rsidRPr="00422742">
        <w:rPr>
          <w:rFonts w:ascii="TTE189E810t00" w:hAnsi="TTE189E810t00" w:cs="TTE189E810t00"/>
          <w:lang w:eastAsia="cs-CZ"/>
        </w:rPr>
        <w:t>ěť</w:t>
      </w:r>
      <w:r w:rsidRPr="00422742">
        <w:rPr>
          <w:rFonts w:ascii="Times-Roman" w:hAnsi="Times-Roman" w:cs="Times-Roman"/>
          <w:lang w:eastAsia="cs-CZ"/>
        </w:rPr>
        <w:t>ový obvod. Signál, kterým se zapíší data do klopných obvod</w:t>
      </w:r>
      <w:r>
        <w:rPr>
          <w:rFonts w:ascii="TTE189E810t00" w:hAnsi="TTE189E810t00" w:cs="TTE189E810t00"/>
          <w:lang w:eastAsia="cs-CZ"/>
        </w:rPr>
        <w:t>ů</w:t>
      </w:r>
      <w:r w:rsidRPr="00422742">
        <w:rPr>
          <w:rFonts w:ascii="TTE189E810t00" w:hAnsi="TTE189E810t00" w:cs="TTE189E810t00"/>
          <w:lang w:eastAsia="cs-CZ"/>
        </w:rPr>
        <w:t xml:space="preserve"> </w:t>
      </w:r>
      <w:r w:rsidRPr="00422742">
        <w:rPr>
          <w:rFonts w:ascii="Times-Roman" w:hAnsi="Times-Roman" w:cs="Times-Roman"/>
          <w:lang w:eastAsia="cs-CZ"/>
        </w:rPr>
        <w:t>D je vlastn</w:t>
      </w:r>
      <w:r w:rsidRPr="00422742">
        <w:rPr>
          <w:rFonts w:ascii="TTE189E810t00" w:hAnsi="TTE189E810t00" w:cs="TTE189E810t00"/>
          <w:lang w:eastAsia="cs-CZ"/>
        </w:rPr>
        <w:t xml:space="preserve">ě </w:t>
      </w:r>
      <w:r w:rsidRPr="00422742">
        <w:rPr>
          <w:rFonts w:ascii="Times-Roman" w:hAnsi="Times-Roman" w:cs="Times-Roman"/>
          <w:lang w:eastAsia="cs-CZ"/>
        </w:rPr>
        <w:t>totožný se signálem SET prvního registru, proto vstupy CLK klopných obvod</w:t>
      </w:r>
      <w:r w:rsidRPr="00422742">
        <w:rPr>
          <w:rFonts w:ascii="TTE189E810t00" w:hAnsi="TTE189E810t00" w:cs="TTE189E810t00"/>
          <w:lang w:eastAsia="cs-CZ"/>
        </w:rPr>
        <w:t>u</w:t>
      </w:r>
      <w:r w:rsidRPr="00422742">
        <w:rPr>
          <w:rFonts w:ascii="Times-Roman" w:hAnsi="Times-Roman" w:cs="Times-Roman"/>
          <w:lang w:eastAsia="cs-CZ"/>
        </w:rPr>
        <w:t xml:space="preserve"> p</w:t>
      </w:r>
      <w:r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ipojím na signál SET vysíla</w:t>
      </w:r>
      <w:r w:rsidRPr="00422742">
        <w:rPr>
          <w:rFonts w:ascii="TTE189E810t00" w:hAnsi="TTE189E810t00" w:cs="TTE189E810t00"/>
          <w:lang w:eastAsia="cs-CZ"/>
        </w:rPr>
        <w:t>č</w:t>
      </w:r>
      <w:r w:rsidRPr="00422742">
        <w:rPr>
          <w:rFonts w:ascii="Times-Roman" w:hAnsi="Times-Roman" w:cs="Times-Roman"/>
          <w:lang w:eastAsia="cs-CZ"/>
        </w:rPr>
        <w:t>e. Na výstupy klopných obvod</w:t>
      </w:r>
      <w:r w:rsidRPr="00422742">
        <w:rPr>
          <w:rFonts w:ascii="TTE189E810t00" w:hAnsi="TTE189E810t00" w:cs="TTE189E810t00"/>
          <w:lang w:eastAsia="cs-CZ"/>
        </w:rPr>
        <w:t xml:space="preserve">u </w:t>
      </w:r>
      <w:r w:rsidRPr="00422742">
        <w:rPr>
          <w:rFonts w:ascii="Times-Roman" w:hAnsi="Times-Roman" w:cs="Times-Roman"/>
          <w:lang w:eastAsia="cs-CZ"/>
        </w:rPr>
        <w:t>p</w:t>
      </w:r>
      <w:r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 xml:space="preserve">ipojím druhou </w:t>
      </w:r>
      <w:proofErr w:type="gramStart"/>
      <w:r w:rsidRPr="00422742">
        <w:rPr>
          <w:rFonts w:ascii="Times-Roman" w:hAnsi="Times-Roman" w:cs="Times-Roman"/>
          <w:lang w:eastAsia="cs-CZ"/>
        </w:rPr>
        <w:t>7</w:t>
      </w:r>
      <w:r>
        <w:rPr>
          <w:rFonts w:ascii="Times-Roman" w:hAnsi="Times-Roman" w:cs="Times-Roman"/>
          <w:lang w:eastAsia="cs-CZ"/>
        </w:rPr>
        <w:t>-mi</w:t>
      </w:r>
      <w:proofErr w:type="gramEnd"/>
      <w:r>
        <w:rPr>
          <w:rFonts w:ascii="Times-Roman" w:hAnsi="Times-Roman" w:cs="Times-Roman"/>
          <w:lang w:eastAsia="cs-CZ"/>
        </w:rPr>
        <w:t xml:space="preserve"> </w:t>
      </w:r>
      <w:proofErr w:type="spellStart"/>
      <w:r w:rsidRPr="00422742">
        <w:rPr>
          <w:rFonts w:ascii="Times-Roman" w:hAnsi="Times-Roman" w:cs="Times-Roman"/>
          <w:lang w:eastAsia="cs-CZ"/>
        </w:rPr>
        <w:t>segmentovku</w:t>
      </w:r>
      <w:proofErr w:type="spellEnd"/>
      <w:r w:rsidRPr="00422742">
        <w:rPr>
          <w:rFonts w:ascii="Times-Roman" w:hAnsi="Times-Roman" w:cs="Times-Roman"/>
          <w:lang w:eastAsia="cs-CZ"/>
        </w:rPr>
        <w:t xml:space="preserve"> a otestuji funkci obvodu. SET a RESET obvod</w:t>
      </w:r>
      <w:r w:rsidRPr="00422742">
        <w:rPr>
          <w:rFonts w:ascii="TTE189E810t00" w:hAnsi="TTE189E810t00" w:cs="TTE189E810t00"/>
          <w:lang w:eastAsia="cs-CZ"/>
        </w:rPr>
        <w:t xml:space="preserve">u </w:t>
      </w:r>
      <w:r w:rsidRPr="00422742">
        <w:rPr>
          <w:rFonts w:ascii="Times-Roman" w:hAnsi="Times-Roman" w:cs="Times-Roman"/>
          <w:lang w:eastAsia="cs-CZ"/>
        </w:rPr>
        <w:t>D p</w:t>
      </w:r>
      <w:r w:rsidRPr="00422742">
        <w:rPr>
          <w:rFonts w:ascii="TTE189E810t00" w:hAnsi="TTE189E810t00" w:cs="TTE189E810t00"/>
          <w:lang w:eastAsia="cs-CZ"/>
        </w:rPr>
        <w:t>ř</w:t>
      </w:r>
      <w:r w:rsidRPr="00422742">
        <w:rPr>
          <w:rFonts w:ascii="Times-Roman" w:hAnsi="Times-Roman" w:cs="Times-Roman"/>
          <w:lang w:eastAsia="cs-CZ"/>
        </w:rPr>
        <w:t>ipojím na klidovou hodnotu (log. 1).</w:t>
      </w:r>
    </w:p>
    <w:p w14:paraId="29BABB14" w14:textId="77777777" w:rsidR="00B04283" w:rsidRDefault="00B04283">
      <w:pPr>
        <w:pStyle w:val="definice"/>
      </w:pPr>
    </w:p>
    <w:p w14:paraId="7BA7AD47" w14:textId="77777777" w:rsidR="00B04283" w:rsidRDefault="00B04283">
      <w:pPr>
        <w:pStyle w:val="definice"/>
      </w:pPr>
      <w:r>
        <w:t>Činnost posuvného registru 7496</w:t>
      </w:r>
    </w:p>
    <w:p w14:paraId="6AAF73C7" w14:textId="77777777" w:rsidR="00B04283" w:rsidRDefault="00B04283" w:rsidP="00B04283">
      <w:pPr>
        <w:pStyle w:val="definice"/>
        <w:jc w:val="center"/>
      </w:pPr>
      <w:r w:rsidRPr="00EF601C">
        <w:rPr>
          <w:noProof/>
          <w:lang w:eastAsia="cs-CZ"/>
        </w:rPr>
        <w:pict w14:anchorId="2E081A27">
          <v:shape id="_x0000_i1028" type="#_x0000_t75" style="width:4in;height:248.4pt;visibility:visible;mso-wrap-style:square">
            <v:imagedata r:id="rId8" o:title="funkce"/>
          </v:shape>
        </w:pict>
      </w:r>
    </w:p>
    <w:p w14:paraId="67F98437" w14:textId="77777777" w:rsidR="00B04283" w:rsidRDefault="00B04283">
      <w:pPr>
        <w:pStyle w:val="definice"/>
      </w:pPr>
    </w:p>
    <w:p w14:paraId="6A521389" w14:textId="77777777" w:rsidR="00ED38EF" w:rsidRDefault="0074693A">
      <w:pPr>
        <w:pStyle w:val="definice"/>
      </w:pPr>
      <w:r>
        <w:t>Závěr:</w:t>
      </w:r>
    </w:p>
    <w:p w14:paraId="69C45BA3" w14:textId="77777777" w:rsidR="00B04283" w:rsidRPr="007B0E5C" w:rsidRDefault="00B04283" w:rsidP="00B04283">
      <w:pPr>
        <w:pStyle w:val="definice"/>
        <w:ind w:left="284"/>
        <w:rPr>
          <w:b w:val="0"/>
        </w:rPr>
      </w:pPr>
      <w:r>
        <w:rPr>
          <w:b w:val="0"/>
        </w:rPr>
        <w:t xml:space="preserve">Postupoval jsem přesně podle návodu a neměl jsem s tím jakékoliv větší problémy. Bohužel jsem </w:t>
      </w:r>
      <w:r>
        <w:rPr>
          <w:b w:val="0"/>
        </w:rPr>
        <w:t>úlohu kvůli času nestihl.</w:t>
      </w:r>
    </w:p>
    <w:p w14:paraId="2CFC797F" w14:textId="77777777" w:rsidR="00ED38EF" w:rsidRDefault="00ED38EF">
      <w:pPr>
        <w:pStyle w:val="Zkladntextodsazen"/>
        <w:ind w:left="300"/>
      </w:pPr>
    </w:p>
    <w:sectPr w:rsidR="00ED38EF" w:rsidSect="004C4261">
      <w:headerReference w:type="default" r:id="rId9"/>
      <w:headerReference w:type="first" r:id="rId10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624CC" w14:textId="77777777" w:rsidR="00A7657D" w:rsidRDefault="00A7657D">
      <w:r>
        <w:separator/>
      </w:r>
    </w:p>
  </w:endnote>
  <w:endnote w:type="continuationSeparator" w:id="0">
    <w:p w14:paraId="7860AEB9" w14:textId="77777777" w:rsidR="00A7657D" w:rsidRDefault="00A7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TE189E81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2CC46" w14:textId="77777777" w:rsidR="00A7657D" w:rsidRDefault="00A7657D">
      <w:r>
        <w:separator/>
      </w:r>
    </w:p>
  </w:footnote>
  <w:footnote w:type="continuationSeparator" w:id="0">
    <w:p w14:paraId="2CCB9ACA" w14:textId="77777777" w:rsidR="00A7657D" w:rsidRDefault="00A76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65AAF" w14:textId="77777777" w:rsidR="00ED38EF" w:rsidRDefault="00B04283">
    <w:pPr>
      <w:pStyle w:val="Zhlav"/>
    </w:pPr>
    <w:r>
      <w:rPr>
        <w:noProof/>
        <w:lang w:eastAsia="cs-CZ"/>
      </w:rPr>
      <w:pict w14:anchorId="7AEA03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53pt;height:45.6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36446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AFF5781"/>
    <w:multiLevelType w:val="hybridMultilevel"/>
    <w:tmpl w:val="69CE9FCC"/>
    <w:lvl w:ilvl="0" w:tplc="FCB43A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657D"/>
    <w:rsid w:val="000B5CFD"/>
    <w:rsid w:val="00231DA4"/>
    <w:rsid w:val="004C4261"/>
    <w:rsid w:val="005E2474"/>
    <w:rsid w:val="00603D37"/>
    <w:rsid w:val="0074693A"/>
    <w:rsid w:val="008114BB"/>
    <w:rsid w:val="00A7657D"/>
    <w:rsid w:val="00B04283"/>
    <w:rsid w:val="00ED38EF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098B0C2"/>
  <w15:chartTrackingRefBased/>
  <w15:docId w15:val="{CCA73B35-7F5B-417D-A4C4-BA5403A5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paragraph" w:styleId="Odstavecseseznamem">
    <w:name w:val="List Paragraph"/>
    <w:basedOn w:val="Normln"/>
    <w:uiPriority w:val="34"/>
    <w:qFormat/>
    <w:rsid w:val="00B0428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OneDrive%20-%20School%20Technology%20Innovation%20Center%20-%20St&#345;edn&#237;%20pr&#367;myslov&#225;%20&#353;kola,%20Praha%2010,%20Na%20T&#345;ebe&#353;&#237;n&#283;%202299\&#352;kola\Automatiza&#269;n&#237;%20cvi&#269;en&#237;\&#352;ablona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Šablona.dotx</Template>
  <TotalTime>13</TotalTime>
  <Pages>3</Pages>
  <Words>312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Dobeš</dc:creator>
  <cp:keywords/>
  <cp:lastModifiedBy>Daniel Dobeš</cp:lastModifiedBy>
  <cp:revision>1</cp:revision>
  <cp:lastPrinted>1900-12-31T23:00:00Z</cp:lastPrinted>
  <dcterms:created xsi:type="dcterms:W3CDTF">2019-03-21T07:34:00Z</dcterms:created>
  <dcterms:modified xsi:type="dcterms:W3CDTF">2019-03-21T07:53:00Z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