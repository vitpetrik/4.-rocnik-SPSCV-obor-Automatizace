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A0EB7" w14:textId="681B4B24" w:rsidR="00A27383" w:rsidRDefault="000B1FF1" w:rsidP="00965D17">
      <w:pPr>
        <w:pStyle w:val="Nzev"/>
      </w:pPr>
      <w:r>
        <w:t>Vít Petřík</w:t>
      </w:r>
    </w:p>
    <w:p w14:paraId="6653AEE6" w14:textId="77777777" w:rsidR="00744734" w:rsidRPr="00744734" w:rsidRDefault="00744734" w:rsidP="00744734">
      <w:pPr>
        <w:pStyle w:val="Datum"/>
        <w:spacing w:before="0"/>
        <w:jc w:val="right"/>
        <w:rPr>
          <w:b w:val="0"/>
          <w:bCs w:val="0"/>
        </w:rPr>
      </w:pPr>
      <w:r w:rsidRPr="00744734">
        <w:rPr>
          <w:b w:val="0"/>
          <w:bCs w:val="0"/>
        </w:rPr>
        <w:t>Alešova 1507</w:t>
      </w:r>
    </w:p>
    <w:p w14:paraId="2EEC38E1" w14:textId="77777777" w:rsidR="00744734" w:rsidRPr="00744734" w:rsidRDefault="00744734" w:rsidP="00744734">
      <w:pPr>
        <w:pStyle w:val="Datum"/>
        <w:jc w:val="right"/>
        <w:rPr>
          <w:b w:val="0"/>
          <w:bCs w:val="0"/>
        </w:rPr>
      </w:pPr>
      <w:r w:rsidRPr="00744734">
        <w:rPr>
          <w:b w:val="0"/>
          <w:bCs w:val="0"/>
        </w:rPr>
        <w:t>Jirkov 43111</w:t>
      </w:r>
    </w:p>
    <w:p w14:paraId="43634D4F" w14:textId="47C7F34A" w:rsidR="00744734" w:rsidRDefault="00744734" w:rsidP="00744734">
      <w:pPr>
        <w:pStyle w:val="Datum"/>
        <w:jc w:val="right"/>
        <w:rPr>
          <w:b w:val="0"/>
          <w:bCs w:val="0"/>
        </w:rPr>
      </w:pPr>
      <w:r w:rsidRPr="00744734">
        <w:rPr>
          <w:b w:val="0"/>
          <w:bCs w:val="0"/>
        </w:rPr>
        <w:t>Czech Republic</w:t>
      </w:r>
    </w:p>
    <w:p w14:paraId="5CCD3878" w14:textId="77777777" w:rsidR="00744734" w:rsidRPr="00744734" w:rsidRDefault="00744734" w:rsidP="00744734">
      <w:pPr>
        <w:pStyle w:val="Adresa"/>
      </w:pPr>
    </w:p>
    <w:p w14:paraId="690CEE1C" w14:textId="08B386E8" w:rsidR="00965D17" w:rsidRPr="00005FAA" w:rsidRDefault="00551DBA" w:rsidP="00744734">
      <w:pPr>
        <w:pStyle w:val="Datum"/>
        <w:jc w:val="right"/>
      </w:pPr>
      <w:r>
        <w:t>26/3/2020</w:t>
      </w:r>
    </w:p>
    <w:p w14:paraId="69FC8FF7" w14:textId="1F462AE0" w:rsidR="0076387D" w:rsidRDefault="00A81CAC" w:rsidP="009A199C">
      <w:pPr>
        <w:pStyle w:val="Adresa"/>
        <w:spacing w:line="240" w:lineRule="auto"/>
      </w:pPr>
      <w:r>
        <w:t>Fictional company</w:t>
      </w:r>
    </w:p>
    <w:p w14:paraId="680A39C7" w14:textId="77777777" w:rsidR="00A81CAC" w:rsidRDefault="00A81CAC" w:rsidP="009A199C">
      <w:pPr>
        <w:pStyle w:val="Adresa"/>
        <w:spacing w:line="240" w:lineRule="auto"/>
      </w:pPr>
      <w:r>
        <w:t>Fictional address</w:t>
      </w:r>
    </w:p>
    <w:p w14:paraId="00BD3A3A" w14:textId="30668507" w:rsidR="00A81CAC" w:rsidRPr="00A81CAC" w:rsidRDefault="00A81CAC" w:rsidP="009A199C">
      <w:pPr>
        <w:pStyle w:val="Adresa"/>
        <w:spacing w:line="240" w:lineRule="auto"/>
      </w:pPr>
      <w:r>
        <w:t>Fictional city</w:t>
      </w:r>
    </w:p>
    <w:p w14:paraId="4306CA87" w14:textId="6D6632D1" w:rsidR="00965D17" w:rsidRPr="00D802C4" w:rsidRDefault="00044C84" w:rsidP="00965D17">
      <w:pPr>
        <w:pStyle w:val="Osloven"/>
      </w:pPr>
      <w:r w:rsidRPr="00D802C4">
        <w:rPr>
          <w:lang w:bidi="cs-CZ"/>
        </w:rPr>
        <w:t>Dear Sir or Madam</w:t>
      </w:r>
    </w:p>
    <w:p w14:paraId="30C1A5F9" w14:textId="1C88EF29" w:rsidR="00965D17" w:rsidRDefault="00D802C4" w:rsidP="00D802C4">
      <w:r>
        <w:t>I am writing to you in reference to the job position you have mode for the Junior software developer position at your company. I believe I would be an excellent fit for this position since I have wide experience in the field of software development.</w:t>
      </w:r>
    </w:p>
    <w:p w14:paraId="4C4BBA6E" w14:textId="797D59DB" w:rsidR="009D1E21" w:rsidRDefault="009D1E21" w:rsidP="00D802C4">
      <w:r>
        <w:t>I tend to view myself as a generalist since I try not to focus on any given technology. My skills range from C#, As</w:t>
      </w:r>
      <w:r w:rsidR="006F11FE">
        <w:t>se</w:t>
      </w:r>
      <w:r>
        <w:t xml:space="preserve">mbly to Java, C++ and JavaScript. I </w:t>
      </w:r>
      <w:r w:rsidR="003A18D7">
        <w:t>am also experienced in hardware development</w:t>
      </w:r>
      <w:r w:rsidR="00B85323">
        <w:t>.</w:t>
      </w:r>
    </w:p>
    <w:p w14:paraId="58ED2CC1" w14:textId="512472F8" w:rsidR="00BB198A" w:rsidRDefault="00BB198A" w:rsidP="00D802C4">
      <w:r>
        <w:t>I am very flexible and fast learner. I believe I would make an excellent addition to your team.</w:t>
      </w:r>
      <w:bookmarkStart w:id="0" w:name="_GoBack"/>
      <w:bookmarkEnd w:id="0"/>
    </w:p>
    <w:p w14:paraId="1009038C" w14:textId="43F841F5" w:rsidR="00965D17" w:rsidRDefault="008A673B" w:rsidP="00965D17">
      <w:pPr>
        <w:pStyle w:val="Zvr"/>
      </w:pPr>
      <w:r>
        <w:t>Yours faithully,</w:t>
      </w:r>
    </w:p>
    <w:sdt>
      <w:sdtPr>
        <w:alias w:val="Vaše jméno:"/>
        <w:tag w:val="Vaše jméno:"/>
        <w:id w:val="-80522426"/>
        <w:placeholder>
          <w:docPart w:val="196BDF700FED445F86B05BD51BE56F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44D9CD47" w14:textId="77777777" w:rsidR="00302A2C" w:rsidRPr="00302A2C" w:rsidRDefault="000B1FF1" w:rsidP="00302A2C">
          <w:pPr>
            <w:pStyle w:val="Podpis"/>
          </w:pPr>
          <w:r>
            <w:t>Vít Petřík</w:t>
          </w:r>
        </w:p>
      </w:sdtContent>
    </w:sdt>
    <w:sectPr w:rsidR="00302A2C" w:rsidRPr="00302A2C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B37AF" w14:textId="77777777" w:rsidR="00300367" w:rsidRDefault="00300367">
      <w:pPr>
        <w:spacing w:after="0"/>
      </w:pPr>
      <w:r>
        <w:separator/>
      </w:r>
    </w:p>
  </w:endnote>
  <w:endnote w:type="continuationSeparator" w:id="0">
    <w:p w14:paraId="42B383A8" w14:textId="77777777" w:rsidR="00300367" w:rsidRDefault="003003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64AE" w14:textId="77777777" w:rsidR="00050C8B" w:rsidRDefault="000D5AB1">
    <w:pPr>
      <w:pStyle w:val="Zpat"/>
    </w:pPr>
    <w:r>
      <w:rPr>
        <w:lang w:bidi="cs-CZ"/>
      </w:rPr>
      <w:t xml:space="preserve">Strana </w:t>
    </w:r>
    <w:r>
      <w:rPr>
        <w:lang w:bidi="cs-CZ"/>
      </w:rPr>
      <w:fldChar w:fldCharType="begin"/>
    </w:r>
    <w:r>
      <w:rPr>
        <w:lang w:bidi="cs-CZ"/>
      </w:rPr>
      <w:instrText xml:space="preserve"> PAGE   \* MERGEFORMAT </w:instrText>
    </w:r>
    <w:r>
      <w:rPr>
        <w:lang w:bidi="cs-CZ"/>
      </w:rPr>
      <w:fldChar w:fldCharType="separate"/>
    </w:r>
    <w:r w:rsidR="0060530D">
      <w:rPr>
        <w:noProof/>
        <w:lang w:bidi="cs-CZ"/>
      </w:rPr>
      <w:t>0</w:t>
    </w:r>
    <w:r>
      <w:rPr>
        <w:noProof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799A" w14:textId="77777777" w:rsidR="00300367" w:rsidRDefault="00300367">
      <w:pPr>
        <w:spacing w:after="0"/>
      </w:pPr>
      <w:r>
        <w:separator/>
      </w:r>
    </w:p>
  </w:footnote>
  <w:footnote w:type="continuationSeparator" w:id="0">
    <w:p w14:paraId="535E5A71" w14:textId="77777777" w:rsidR="00300367" w:rsidRDefault="003003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F1"/>
    <w:rsid w:val="00044C84"/>
    <w:rsid w:val="000B1FF1"/>
    <w:rsid w:val="000D5AB1"/>
    <w:rsid w:val="002045EB"/>
    <w:rsid w:val="00293B83"/>
    <w:rsid w:val="00300367"/>
    <w:rsid w:val="00302A2C"/>
    <w:rsid w:val="00381669"/>
    <w:rsid w:val="003A18D7"/>
    <w:rsid w:val="0052105A"/>
    <w:rsid w:val="00551DBA"/>
    <w:rsid w:val="0060530D"/>
    <w:rsid w:val="00673C35"/>
    <w:rsid w:val="006A3CE7"/>
    <w:rsid w:val="006F11FE"/>
    <w:rsid w:val="00744734"/>
    <w:rsid w:val="0076387D"/>
    <w:rsid w:val="008A673B"/>
    <w:rsid w:val="008F15C5"/>
    <w:rsid w:val="00965D17"/>
    <w:rsid w:val="009A199C"/>
    <w:rsid w:val="009D1E21"/>
    <w:rsid w:val="00A27383"/>
    <w:rsid w:val="00A736B0"/>
    <w:rsid w:val="00A81CAC"/>
    <w:rsid w:val="00B85323"/>
    <w:rsid w:val="00BB198A"/>
    <w:rsid w:val="00C83E3C"/>
    <w:rsid w:val="00D02A74"/>
    <w:rsid w:val="00D802C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878A"/>
  <w15:chartTrackingRefBased/>
  <w15:docId w15:val="{08394222-B3B6-4248-973A-2D49D3AF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cs-CZ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27383"/>
  </w:style>
  <w:style w:type="paragraph" w:styleId="Nadpis1">
    <w:name w:val="heading 1"/>
    <w:basedOn w:val="Normln"/>
    <w:link w:val="Nadpis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link w:val="Nzev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NzevChar">
    <w:name w:val="Název Char"/>
    <w:basedOn w:val="Standardnpsmoodstavce"/>
    <w:link w:val="Nzev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Normln"/>
    <w:next w:val="Adresa"/>
    <w:link w:val="Datum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Char">
    <w:name w:val="Datum Char"/>
    <w:basedOn w:val="Standardnpsmoodstavce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a">
    <w:name w:val="Adresa"/>
    <w:basedOn w:val="Normln"/>
    <w:next w:val="Osloven"/>
    <w:uiPriority w:val="3"/>
    <w:qFormat/>
    <w:rsid w:val="00965D17"/>
    <w:pPr>
      <w:spacing w:line="336" w:lineRule="auto"/>
      <w:contextualSpacing/>
    </w:pPr>
  </w:style>
  <w:style w:type="paragraph" w:styleId="Zpat">
    <w:name w:val="footer"/>
    <w:basedOn w:val="Normln"/>
    <w:link w:val="Zpat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ZpatChar">
    <w:name w:val="Zápatí Char"/>
    <w:basedOn w:val="Standardnpsmoodstavce"/>
    <w:link w:val="Zpat"/>
    <w:uiPriority w:val="99"/>
    <w:rsid w:val="000D5AB1"/>
    <w:rPr>
      <w:rFonts w:eastAsiaTheme="minorEastAsia"/>
      <w:color w:val="2A7B88" w:themeColor="accent1" w:themeShade="BF"/>
    </w:rPr>
  </w:style>
  <w:style w:type="paragraph" w:styleId="Osloven">
    <w:name w:val="Salutation"/>
    <w:basedOn w:val="Normln"/>
    <w:next w:val="Normln"/>
    <w:link w:val="Oslove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OslovenChar">
    <w:name w:val="Oslovení Char"/>
    <w:basedOn w:val="Standardnpsmoodstavce"/>
    <w:link w:val="Oslove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Zvr">
    <w:name w:val="Closing"/>
    <w:basedOn w:val="Normln"/>
    <w:next w:val="Podpis"/>
    <w:link w:val="Zvr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ZvrChar">
    <w:name w:val="Závěr Char"/>
    <w:basedOn w:val="Standardnpsmoodstavce"/>
    <w:link w:val="Zvr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Podpis">
    <w:name w:val="Signature"/>
    <w:basedOn w:val="Normln"/>
    <w:next w:val="Normln"/>
    <w:link w:val="Podpis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PodpisChar">
    <w:name w:val="Podpis Char"/>
    <w:basedOn w:val="Standardnpsmoodstavce"/>
    <w:link w:val="Podpis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ZhlavChar">
    <w:name w:val="Záhlaví Char"/>
    <w:basedOn w:val="Standardnpsmoodstavce"/>
    <w:link w:val="Zhlav"/>
    <w:uiPriority w:val="99"/>
    <w:rsid w:val="000D5AB1"/>
    <w:rPr>
      <w:rFonts w:eastAsiaTheme="minorEastAsia"/>
    </w:rPr>
  </w:style>
  <w:style w:type="character" w:customStyle="1" w:styleId="Nadpis1Char">
    <w:name w:val="Nadpis 1 Char"/>
    <w:basedOn w:val="Standardnpsmoodstavce"/>
    <w:link w:val="Nadpis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Podnadpis">
    <w:name w:val="Subtitle"/>
    <w:basedOn w:val="Normln"/>
    <w:link w:val="Podnadpis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Zstupntext">
    <w:name w:val="Placeholder Text"/>
    <w:basedOn w:val="Standardnpsmoodstavce"/>
    <w:uiPriority w:val="99"/>
    <w:semiHidden/>
    <w:rsid w:val="00DF56DD"/>
    <w:rPr>
      <w:color w:val="3A3836" w:themeColor="background2" w:themeShade="40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DF56DD"/>
    <w:rPr>
      <w:i/>
      <w:iCs/>
      <w:color w:val="2A7B88" w:themeColor="accent1" w:themeShade="BF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vbloku">
    <w:name w:val="Block Text"/>
    <w:basedOn w:val="Normln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DF56DD"/>
    <w:rPr>
      <w:szCs w:val="16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DF56DD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A736B0"/>
    <w:rPr>
      <w:sz w:val="22"/>
      <w:szCs w:val="16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DF56DD"/>
    <w:rPr>
      <w:rFonts w:ascii="Segoe UI" w:hAnsi="Segoe UI" w:cs="Segoe UI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736B0"/>
    <w:rPr>
      <w:rFonts w:ascii="Segoe UI" w:hAnsi="Segoe UI" w:cs="Segoe UI"/>
      <w:szCs w:val="18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736B0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736B0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736B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736B0"/>
    <w:rPr>
      <w:b/>
      <w:bCs/>
      <w:szCs w:val="2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A736B0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736B0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736B0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A736B0"/>
    <w:rPr>
      <w:rFonts w:ascii="Consolas" w:hAnsi="Consolas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&#237;t%20Pet&#345;&#237;k\AppData\Roaming\Microsoft\Templates\Pr&#367;vodn&#237;%20dopis%20(modr&#25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6BDF700FED445F86B05BD51BE56F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0067FF-DF0A-46C0-A8C4-A0C3CCC39FC2}"/>
      </w:docPartPr>
      <w:docPartBody>
        <w:p w:rsidR="00000000" w:rsidRDefault="00CD4168">
          <w:pPr>
            <w:pStyle w:val="196BDF700FED445F86B05BD51BE56F09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68"/>
    <w:rsid w:val="00CD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4DA0A500C614C1797E5C32686847CFB">
    <w:name w:val="A4DA0A500C614C1797E5C32686847CFB"/>
  </w:style>
  <w:style w:type="paragraph" w:customStyle="1" w:styleId="6DC16130EABA4EF0B67907ACD51D9B14">
    <w:name w:val="6DC16130EABA4EF0B67907ACD51D9B14"/>
  </w:style>
  <w:style w:type="paragraph" w:customStyle="1" w:styleId="7D2665C44CA74F6A980630C142399D7B">
    <w:name w:val="7D2665C44CA74F6A980630C142399D7B"/>
  </w:style>
  <w:style w:type="paragraph" w:customStyle="1" w:styleId="83B8F7BB4AD94E2689CE9E68B2BA58DF">
    <w:name w:val="83B8F7BB4AD94E2689CE9E68B2BA58DF"/>
  </w:style>
  <w:style w:type="paragraph" w:customStyle="1" w:styleId="AC209258ED4849D38A133A940963E251">
    <w:name w:val="AC209258ED4849D38A133A940963E251"/>
  </w:style>
  <w:style w:type="paragraph" w:customStyle="1" w:styleId="F815CE0A116C46CBA546305F4EF22F29">
    <w:name w:val="F815CE0A116C46CBA546305F4EF22F29"/>
  </w:style>
  <w:style w:type="paragraph" w:customStyle="1" w:styleId="963D069B6A0543B69D92EB258C0E0CFF">
    <w:name w:val="963D069B6A0543B69D92EB258C0E0CFF"/>
  </w:style>
  <w:style w:type="paragraph" w:customStyle="1" w:styleId="230B0C27492C458483B30400E8B51B75">
    <w:name w:val="230B0C27492C458483B30400E8B51B75"/>
  </w:style>
  <w:style w:type="paragraph" w:customStyle="1" w:styleId="7E13F48049BC4CE0B4F58A068E0AA9AB">
    <w:name w:val="7E13F48049BC4CE0B4F58A068E0AA9AB"/>
  </w:style>
  <w:style w:type="paragraph" w:customStyle="1" w:styleId="F844CDF1ED2B49D9A5549C7FF16DD8C4">
    <w:name w:val="F844CDF1ED2B49D9A5549C7FF16DD8C4"/>
  </w:style>
  <w:style w:type="paragraph" w:customStyle="1" w:styleId="4D10DCCAA9D84B94AD9C4F6EE90E41CA">
    <w:name w:val="4D10DCCAA9D84B94AD9C4F6EE90E41CA"/>
  </w:style>
  <w:style w:type="paragraph" w:customStyle="1" w:styleId="CB8258C8D0524258B922186EBF7C8E1C">
    <w:name w:val="CB8258C8D0524258B922186EBF7C8E1C"/>
  </w:style>
  <w:style w:type="paragraph" w:customStyle="1" w:styleId="196BDF700FED445F86B05BD51BE56F09">
    <w:name w:val="196BDF700FED445F86B05BD51BE56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Průvodní dopis (modrý).dotx</Template>
  <TotalTime>15</TotalTime>
  <Pages>1</Pages>
  <Words>102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Vít Petřík</dc:creator>
  <cp:keywords/>
  <dc:description/>
  <cp:lastModifiedBy>Vít Petřík</cp:lastModifiedBy>
  <cp:revision>13</cp:revision>
  <dcterms:created xsi:type="dcterms:W3CDTF">2020-03-26T00:39:00Z</dcterms:created>
  <dcterms:modified xsi:type="dcterms:W3CDTF">2020-03-26T00:54:00Z</dcterms:modified>
</cp:coreProperties>
</file>