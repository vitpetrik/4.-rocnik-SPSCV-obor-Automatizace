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5EFC" w14:textId="26AC2B0C" w:rsidR="00816216" w:rsidRDefault="00890665" w:rsidP="00141A4C">
      <w:pPr>
        <w:pStyle w:val="Nzev"/>
      </w:pPr>
      <w:r>
        <w:t>Vít Petřík</w:t>
      </w:r>
    </w:p>
    <w:p w14:paraId="3063185E" w14:textId="050EAB25" w:rsidR="006270A9" w:rsidRDefault="00EC2E54" w:rsidP="00EC2E54">
      <w:pPr>
        <w:pStyle w:val="Seznamsodrkami"/>
        <w:rPr>
          <w:lang w:bidi="cs-CZ"/>
        </w:rPr>
      </w:pPr>
      <w:r>
        <w:t xml:space="preserve">Address: </w:t>
      </w:r>
      <w:r w:rsidR="00890665">
        <w:t>Alešova 1507, Jirkov, Czech Republic</w:t>
      </w:r>
    </w:p>
    <w:p w14:paraId="5DDE9F36" w14:textId="0A0F57CB" w:rsidR="004812F0" w:rsidRDefault="004812F0" w:rsidP="00BB1017">
      <w:pPr>
        <w:pStyle w:val="Seznamsodrkami"/>
      </w:pPr>
      <w:r>
        <w:t>Date of birth: 9 Janu</w:t>
      </w:r>
      <w:r w:rsidR="00EC2E54">
        <w:t>a</w:t>
      </w:r>
      <w:r>
        <w:t>ry 2001</w:t>
      </w:r>
    </w:p>
    <w:p w14:paraId="72C16010" w14:textId="4B04427F" w:rsidR="007859A7" w:rsidRDefault="007859A7" w:rsidP="00BB1017">
      <w:pPr>
        <w:pStyle w:val="Seznamsodrkami"/>
      </w:pPr>
      <w:r>
        <w:t>Nationality: Czech Republic</w:t>
      </w:r>
    </w:p>
    <w:p w14:paraId="64AA9D1F" w14:textId="5C2FD5E4" w:rsidR="006270A9" w:rsidRDefault="00890665">
      <w:pPr>
        <w:pStyle w:val="Nadpis1"/>
      </w:pPr>
      <w:r>
        <w:t>Education</w:t>
      </w:r>
    </w:p>
    <w:p w14:paraId="6E445121" w14:textId="2F28A64D" w:rsidR="006270A9" w:rsidRDefault="00890665" w:rsidP="00890665">
      <w:pPr>
        <w:pStyle w:val="Nadpis2"/>
      </w:pPr>
      <w:r>
        <w:t xml:space="preserve">matrurita exams </w:t>
      </w:r>
      <w:r>
        <w:rPr>
          <w:lang w:bidi="cs-CZ"/>
        </w:rPr>
        <w:t>|</w:t>
      </w:r>
      <w:r>
        <w:t xml:space="preserve"> Secondary technical school in Chomutov </w:t>
      </w:r>
      <w:r>
        <w:rPr>
          <w:lang w:bidi="cs-CZ"/>
        </w:rPr>
        <w:t>|</w:t>
      </w:r>
      <w:r>
        <w:rPr>
          <w:lang w:bidi="cs-CZ"/>
        </w:rPr>
        <w:t xml:space="preserve"> 2016 - 2020</w:t>
      </w:r>
    </w:p>
    <w:p w14:paraId="5F5AAA97" w14:textId="188F6020" w:rsidR="006270A9" w:rsidRDefault="00890665" w:rsidP="00890665">
      <w:pPr>
        <w:pStyle w:val="Nadpis2"/>
      </w:pPr>
      <w:r>
        <w:t>ECDL certificate</w:t>
      </w:r>
    </w:p>
    <w:p w14:paraId="4435D5F3" w14:textId="1BA985EC" w:rsidR="00757253" w:rsidRDefault="00890665" w:rsidP="009005A2">
      <w:pPr>
        <w:pStyle w:val="Nadpis1"/>
      </w:pPr>
      <w:r>
        <w:t>Responsibilities</w:t>
      </w:r>
    </w:p>
    <w:p w14:paraId="02E61B7C" w14:textId="733E129B" w:rsidR="00757253" w:rsidRPr="00BB1017" w:rsidRDefault="00757253" w:rsidP="00BB1017">
      <w:pPr>
        <w:pStyle w:val="Seznamsodrkami"/>
      </w:pPr>
      <w:r w:rsidRPr="00BB1017">
        <w:t>Leading small group of people</w:t>
      </w:r>
    </w:p>
    <w:p w14:paraId="4E8FCBFA" w14:textId="56D42AC0" w:rsidR="00890665" w:rsidRPr="00BB1017" w:rsidRDefault="00757253" w:rsidP="00BB1017">
      <w:pPr>
        <w:pStyle w:val="Seznamsodrkami"/>
      </w:pPr>
      <w:r w:rsidRPr="00BB1017">
        <w:t>Managing risks</w:t>
      </w:r>
    </w:p>
    <w:p w14:paraId="2478EC15" w14:textId="16475241" w:rsidR="00D3222D" w:rsidRPr="00BB1017" w:rsidRDefault="00D3222D" w:rsidP="00BB1017">
      <w:pPr>
        <w:pStyle w:val="Seznamsodrkami"/>
      </w:pPr>
      <w:r w:rsidRPr="00BB1017">
        <w:t>Working on tight deadlines</w:t>
      </w:r>
    </w:p>
    <w:p w14:paraId="2CC863D6" w14:textId="693FC5AF" w:rsidR="006270A9" w:rsidRDefault="00890665">
      <w:pPr>
        <w:pStyle w:val="Nadpis1"/>
      </w:pPr>
      <w:r>
        <w:t>Work experience</w:t>
      </w:r>
    </w:p>
    <w:p w14:paraId="1EAAE129" w14:textId="5CD834D8" w:rsidR="006270A9" w:rsidRDefault="00890665">
      <w:pPr>
        <w:pStyle w:val="Nadpis2"/>
      </w:pPr>
      <w:r>
        <w:t>intern</w:t>
      </w:r>
      <w:r w:rsidR="009D5933">
        <w:rPr>
          <w:lang w:bidi="cs-CZ"/>
        </w:rPr>
        <w:t> | </w:t>
      </w:r>
      <w:r w:rsidRPr="00890665">
        <w:t>PULS investiční s.r.o.</w:t>
      </w:r>
      <w:r w:rsidR="009D5933">
        <w:rPr>
          <w:lang w:bidi="cs-CZ"/>
        </w:rPr>
        <w:t>| </w:t>
      </w:r>
      <w:r>
        <w:t>may 2018</w:t>
      </w:r>
    </w:p>
    <w:p w14:paraId="1C8CA243" w14:textId="1A09FD7C" w:rsidR="006270A9" w:rsidRPr="00BB1017" w:rsidRDefault="00890665" w:rsidP="00BB1017">
      <w:pPr>
        <w:pStyle w:val="Seznamsodrkami"/>
      </w:pPr>
      <w:r w:rsidRPr="00BB1017">
        <w:t>Intern at SMD assembly line</w:t>
      </w:r>
    </w:p>
    <w:p w14:paraId="0C4E4B00" w14:textId="36AF3371" w:rsidR="00890665" w:rsidRPr="00BB1017" w:rsidRDefault="00890665" w:rsidP="00BB1017">
      <w:pPr>
        <w:pStyle w:val="Seznamsodrkami"/>
      </w:pPr>
      <w:r w:rsidRPr="00BB1017">
        <w:t>Experience with manufacturing of electronic devices</w:t>
      </w:r>
    </w:p>
    <w:p w14:paraId="5A3998F0" w14:textId="486A1D8E" w:rsidR="006270A9" w:rsidRDefault="00890665">
      <w:pPr>
        <w:pStyle w:val="Nadpis2"/>
      </w:pPr>
      <w:r>
        <w:t>Simulator technician</w:t>
      </w:r>
      <w:r w:rsidR="009D5933">
        <w:rPr>
          <w:lang w:bidi="cs-CZ"/>
        </w:rPr>
        <w:t> | </w:t>
      </w:r>
      <w:r w:rsidRPr="001D33CF">
        <w:rPr>
          <w:rFonts w:eastAsia="Times New Roman" w:cs="Arial"/>
          <w:color w:val="222222"/>
          <w:szCs w:val="24"/>
          <w:lang w:eastAsia="cs-CZ"/>
        </w:rPr>
        <w:t>CATC, s.r.o.</w:t>
      </w:r>
      <w:r w:rsidR="009D5933" w:rsidRPr="001D33CF">
        <w:rPr>
          <w:sz w:val="28"/>
          <w:szCs w:val="28"/>
          <w:lang w:bidi="cs-CZ"/>
        </w:rPr>
        <w:t> </w:t>
      </w:r>
      <w:r w:rsidR="009D5933">
        <w:rPr>
          <w:lang w:bidi="cs-CZ"/>
        </w:rPr>
        <w:t>| </w:t>
      </w:r>
      <w:r>
        <w:t>july – august 2019</w:t>
      </w:r>
    </w:p>
    <w:p w14:paraId="6EAD1CA8" w14:textId="757F5351" w:rsidR="001B29CF" w:rsidRPr="00BB1017" w:rsidRDefault="003D516C" w:rsidP="00BB1017">
      <w:pPr>
        <w:pStyle w:val="Seznamsodrkami"/>
      </w:pPr>
      <w:r w:rsidRPr="00BB1017">
        <w:t>Experience with full flight simulators</w:t>
      </w:r>
    </w:p>
    <w:p w14:paraId="30AC3C9E" w14:textId="49BFDE5F" w:rsidR="00CA51C0" w:rsidRPr="00BB1017" w:rsidRDefault="00CA51C0" w:rsidP="00BB1017">
      <w:pPr>
        <w:pStyle w:val="Seznamsodrkami"/>
      </w:pPr>
      <w:r w:rsidRPr="00BB1017">
        <w:t xml:space="preserve">Taking responsibility for </w:t>
      </w:r>
      <w:r w:rsidR="00BE7A74" w:rsidRPr="00BB1017">
        <w:t>maintenance</w:t>
      </w:r>
      <w:r w:rsidRPr="00BB1017">
        <w:t xml:space="preserve"> of multiple simulators at one time</w:t>
      </w:r>
    </w:p>
    <w:p w14:paraId="7E686DEA" w14:textId="1FF25357" w:rsidR="00926FDD" w:rsidRPr="00BB1017" w:rsidRDefault="00861037" w:rsidP="00BB1017">
      <w:pPr>
        <w:pStyle w:val="Seznamsodrkami"/>
      </w:pPr>
      <w:r w:rsidRPr="00BB1017">
        <w:t>Cooperation with higly skilled colleagues</w:t>
      </w:r>
    </w:p>
    <w:p w14:paraId="249FD0EF" w14:textId="627E1259" w:rsidR="00926FDD" w:rsidRDefault="00757253" w:rsidP="00926FDD">
      <w:pPr>
        <w:pStyle w:val="Nadpis1"/>
      </w:pPr>
      <w:r>
        <w:t>Interests</w:t>
      </w:r>
    </w:p>
    <w:p w14:paraId="4637B171" w14:textId="33FCD6BB" w:rsidR="00926FDD" w:rsidRPr="00BB1017" w:rsidRDefault="00667003" w:rsidP="00BB1017">
      <w:pPr>
        <w:pStyle w:val="Seznamsodrkami"/>
      </w:pPr>
      <w:r w:rsidRPr="00BB1017">
        <w:t>Aviation</w:t>
      </w:r>
    </w:p>
    <w:p w14:paraId="05C68F9D" w14:textId="1805B704" w:rsidR="00667003" w:rsidRPr="00BB1017" w:rsidRDefault="00EA1D3A" w:rsidP="00BB1017">
      <w:pPr>
        <w:pStyle w:val="Seznamsodrkami"/>
      </w:pPr>
      <w:r w:rsidRPr="00BB1017">
        <w:t>Programming</w:t>
      </w:r>
    </w:p>
    <w:p w14:paraId="2E4AE30E" w14:textId="16FE48E6" w:rsidR="00EA1D3A" w:rsidRPr="00BB1017" w:rsidRDefault="00DC7849" w:rsidP="00BB1017">
      <w:pPr>
        <w:pStyle w:val="Seznamsodrkami"/>
      </w:pPr>
      <w:r w:rsidRPr="00BB1017">
        <w:t>Technology development</w:t>
      </w:r>
    </w:p>
    <w:p w14:paraId="343F6FCE" w14:textId="6D0AB17B" w:rsidR="00DC7849" w:rsidRPr="00BB1017" w:rsidRDefault="00DC7849" w:rsidP="00BB1017">
      <w:pPr>
        <w:pStyle w:val="Seznamsodrkami"/>
      </w:pPr>
      <w:r w:rsidRPr="00BB1017">
        <w:t>Music</w:t>
      </w:r>
    </w:p>
    <w:p w14:paraId="4E47BD89" w14:textId="042B0A94" w:rsidR="00A07D69" w:rsidRDefault="00A07D69" w:rsidP="00BB1017">
      <w:pPr>
        <w:pStyle w:val="Seznamsodrkami"/>
      </w:pPr>
      <w:r w:rsidRPr="00BB1017">
        <w:t>Latest movie news</w:t>
      </w:r>
    </w:p>
    <w:p w14:paraId="6B357078" w14:textId="17CEE993" w:rsidR="00DD4A77" w:rsidRDefault="00DD4A77" w:rsidP="00DD4A77">
      <w:pPr>
        <w:pStyle w:val="Nadpis1"/>
      </w:pPr>
      <w:r>
        <w:t>Referees</w:t>
      </w:r>
    </w:p>
    <w:p w14:paraId="599709A1" w14:textId="2853B994" w:rsidR="00DD4A77" w:rsidRDefault="00DD4A77" w:rsidP="00DD4A77">
      <w:pPr>
        <w:pStyle w:val="Seznamsodrkami"/>
      </w:pPr>
      <w:r>
        <w:t>Mr Pavel Šrůma</w:t>
      </w:r>
    </w:p>
    <w:p w14:paraId="2F03271A" w14:textId="090222A5" w:rsidR="00445CED" w:rsidRPr="00BB1017" w:rsidRDefault="00445CED" w:rsidP="00DD4A77">
      <w:pPr>
        <w:pStyle w:val="Seznamsodrkami"/>
      </w:pPr>
      <w:r>
        <w:t>Mr Vojtěch Ullmann</w:t>
      </w:r>
      <w:bookmarkStart w:id="0" w:name="_GoBack"/>
      <w:bookmarkEnd w:id="0"/>
    </w:p>
    <w:sectPr w:rsidR="00445CED" w:rsidRPr="00BB101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13989" w14:textId="77777777" w:rsidR="00A36850" w:rsidRDefault="00A36850">
      <w:pPr>
        <w:spacing w:after="0"/>
      </w:pPr>
      <w:r>
        <w:separator/>
      </w:r>
    </w:p>
  </w:endnote>
  <w:endnote w:type="continuationSeparator" w:id="0">
    <w:p w14:paraId="0D18A34D" w14:textId="77777777" w:rsidR="00A36850" w:rsidRDefault="00A36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DCB25" w14:textId="77777777" w:rsidR="006270A9" w:rsidRDefault="009D5933">
    <w:pPr>
      <w:pStyle w:val="Zpat"/>
    </w:pPr>
    <w:r>
      <w:rPr>
        <w:lang w:bidi="cs-CZ"/>
      </w:rPr>
      <w:t xml:space="preserve">Strana </w:t>
    </w:r>
    <w:r>
      <w:rPr>
        <w:lang w:bidi="cs-CZ"/>
      </w:rPr>
      <w:fldChar w:fldCharType="begin"/>
    </w:r>
    <w:r>
      <w:rPr>
        <w:lang w:bidi="cs-CZ"/>
      </w:rPr>
      <w:instrText xml:space="preserve"> PAGE   \* MERGEFORMAT </w:instrText>
    </w:r>
    <w:r>
      <w:rPr>
        <w:lang w:bidi="cs-CZ"/>
      </w:rPr>
      <w:fldChar w:fldCharType="separate"/>
    </w:r>
    <w:r w:rsidR="006C1FC7">
      <w:rPr>
        <w:noProof/>
        <w:lang w:bidi="cs-CZ"/>
      </w:rPr>
      <w:t>0</w:t>
    </w:r>
    <w:r>
      <w:rPr>
        <w:noProof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7B366" w14:textId="77777777" w:rsidR="00A36850" w:rsidRDefault="00A36850">
      <w:pPr>
        <w:spacing w:after="0"/>
      </w:pPr>
      <w:r>
        <w:separator/>
      </w:r>
    </w:p>
  </w:footnote>
  <w:footnote w:type="continuationSeparator" w:id="0">
    <w:p w14:paraId="4052567E" w14:textId="77777777" w:rsidR="00A36850" w:rsidRDefault="00A368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60C12"/>
    <w:lvl w:ilvl="0">
      <w:start w:val="1"/>
      <w:numFmt w:val="bullet"/>
      <w:pStyle w:val="Seznamsodrkami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Seznamsodrka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D25A7E"/>
    <w:multiLevelType w:val="hybridMultilevel"/>
    <w:tmpl w:val="CBA067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F04B6"/>
    <w:multiLevelType w:val="hybridMultilevel"/>
    <w:tmpl w:val="CB3EA99C"/>
    <w:lvl w:ilvl="0" w:tplc="040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BD0B18"/>
    <w:multiLevelType w:val="hybridMultilevel"/>
    <w:tmpl w:val="97D2C836"/>
    <w:lvl w:ilvl="0" w:tplc="040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slovanseznam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7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2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5"/>
    <w:rsid w:val="000A4F59"/>
    <w:rsid w:val="00141A4C"/>
    <w:rsid w:val="001B29CF"/>
    <w:rsid w:val="001D33CF"/>
    <w:rsid w:val="002541E2"/>
    <w:rsid w:val="0028220F"/>
    <w:rsid w:val="00356C14"/>
    <w:rsid w:val="003D516C"/>
    <w:rsid w:val="00445CED"/>
    <w:rsid w:val="004812F0"/>
    <w:rsid w:val="004C44BE"/>
    <w:rsid w:val="00617B26"/>
    <w:rsid w:val="006270A9"/>
    <w:rsid w:val="00667003"/>
    <w:rsid w:val="00675956"/>
    <w:rsid w:val="00681034"/>
    <w:rsid w:val="006C1FC7"/>
    <w:rsid w:val="00757253"/>
    <w:rsid w:val="007859A7"/>
    <w:rsid w:val="00816216"/>
    <w:rsid w:val="00861037"/>
    <w:rsid w:val="0087734B"/>
    <w:rsid w:val="00890665"/>
    <w:rsid w:val="009005A2"/>
    <w:rsid w:val="00926FDD"/>
    <w:rsid w:val="009D5933"/>
    <w:rsid w:val="00A07D69"/>
    <w:rsid w:val="00A36850"/>
    <w:rsid w:val="00BB1017"/>
    <w:rsid w:val="00BD768D"/>
    <w:rsid w:val="00BE7A74"/>
    <w:rsid w:val="00C61F8E"/>
    <w:rsid w:val="00CA51C0"/>
    <w:rsid w:val="00D3222D"/>
    <w:rsid w:val="00DC7849"/>
    <w:rsid w:val="00DD4A77"/>
    <w:rsid w:val="00E83E4B"/>
    <w:rsid w:val="00EA1D3A"/>
    <w:rsid w:val="00E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F8862"/>
  <w15:chartTrackingRefBased/>
  <w15:docId w15:val="{C6815395-97DF-4A96-BF56-5A8C3623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cs-CZ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29CF"/>
  </w:style>
  <w:style w:type="paragraph" w:styleId="Nadpis1">
    <w:name w:val="heading 1"/>
    <w:basedOn w:val="Normln"/>
    <w:link w:val="Nadpis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NzevChar">
    <w:name w:val="Název Char"/>
    <w:basedOn w:val="Standardnpsmoodstavce"/>
    <w:link w:val="Nzev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Zstupntext">
    <w:name w:val="Placeholder Text"/>
    <w:basedOn w:val="Standardnpsmoodstavce"/>
    <w:uiPriority w:val="99"/>
    <w:semiHidden/>
    <w:rsid w:val="00E83E4B"/>
    <w:rPr>
      <w:color w:val="393939" w:themeColor="text2" w:themeShade="BF"/>
    </w:rPr>
  </w:style>
  <w:style w:type="paragraph" w:styleId="Seznamsodrkami">
    <w:name w:val="List Bullet"/>
    <w:basedOn w:val="Normln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Zhlav">
    <w:name w:val="header"/>
    <w:basedOn w:val="Normln"/>
    <w:link w:val="ZhlavChar"/>
    <w:uiPriority w:val="99"/>
    <w:unhideWhenUsed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ZpatChar">
    <w:name w:val="Zápatí Char"/>
    <w:basedOn w:val="Standardnpsmoodstavce"/>
    <w:link w:val="Zpat"/>
    <w:uiPriority w:val="99"/>
    <w:rsid w:val="00681034"/>
    <w:rPr>
      <w:color w:val="2A7B88" w:themeColor="accent1" w:themeShade="BF"/>
    </w:rPr>
  </w:style>
  <w:style w:type="character" w:customStyle="1" w:styleId="Nadpis1Char">
    <w:name w:val="Nadpis 1 Char"/>
    <w:basedOn w:val="Standardnpsmoodstavce"/>
    <w:link w:val="Nadpis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contextualSpacing w:val="0"/>
      <w:outlineLvl w:val="9"/>
    </w:pPr>
  </w:style>
  <w:style w:type="character" w:styleId="Zdraznnintenzivn">
    <w:name w:val="Intense Emphasis"/>
    <w:basedOn w:val="Standardnpsmoodstavce"/>
    <w:uiPriority w:val="21"/>
    <w:semiHidden/>
    <w:unhideWhenUsed/>
    <w:qFormat/>
    <w:rPr>
      <w:i/>
      <w:iCs/>
      <w:color w:val="2A7B88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Pr>
      <w:i/>
      <w:iCs/>
      <w:color w:val="2A7B88" w:themeColor="accent1" w:themeShade="BF"/>
    </w:rPr>
  </w:style>
  <w:style w:type="paragraph" w:styleId="slovanseznam">
    <w:name w:val="List Number"/>
    <w:basedOn w:val="Normln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textovodkaz">
    <w:name w:val="Hyperlink"/>
    <w:basedOn w:val="Standardnpsmoodstavce"/>
    <w:uiPriority w:val="99"/>
    <w:unhideWhenUsed/>
    <w:rsid w:val="00E83E4B"/>
    <w:rPr>
      <w:color w:val="2A7B88" w:themeColor="accent1" w:themeShade="BF"/>
      <w:u w:val="single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E83E4B"/>
    <w:rPr>
      <w:szCs w:val="16"/>
    </w:rPr>
  </w:style>
  <w:style w:type="paragraph" w:styleId="Textvbloku">
    <w:name w:val="Block Text"/>
    <w:basedOn w:val="Normln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E83E4B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28220F"/>
    <w:rPr>
      <w:sz w:val="22"/>
      <w:szCs w:val="16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220F"/>
    <w:rPr>
      <w:rFonts w:ascii="Segoe UI" w:hAnsi="Segoe UI" w:cs="Segoe UI"/>
      <w:szCs w:val="18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8220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8220F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8220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8220F"/>
    <w:rPr>
      <w:b/>
      <w:bCs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8220F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220F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8220F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28220F"/>
    <w:rPr>
      <w:rFonts w:ascii="Consolas" w:hAnsi="Consolas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28220F"/>
    <w:rPr>
      <w:rFonts w:ascii="Consolas" w:hAnsi="Consolas"/>
      <w:szCs w:val="21"/>
    </w:rPr>
  </w:style>
  <w:style w:type="character" w:styleId="Nevyeenzmnka">
    <w:name w:val="Unresolved Mention"/>
    <w:basedOn w:val="Standardnpsmoodstavce"/>
    <w:uiPriority w:val="99"/>
    <w:semiHidden/>
    <w:unhideWhenUsed/>
    <w:rsid w:val="0048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&#237;t%20Pet&#345;&#237;k\AppData\Roaming\Microsoft\Templates\&#381;ivotopis%20(barevn&#225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FB44-3C7A-4572-BDF4-0B0D3028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Životopis (barevná).dotx</Template>
  <TotalTime>21</TotalTime>
  <Pages>1</Pages>
  <Words>111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Vít Petřík</dc:creator>
  <cp:keywords/>
  <cp:lastModifiedBy>Vít Petřík</cp:lastModifiedBy>
  <cp:revision>24</cp:revision>
  <dcterms:created xsi:type="dcterms:W3CDTF">2020-03-26T00:17:00Z</dcterms:created>
  <dcterms:modified xsi:type="dcterms:W3CDTF">2020-03-26T00:38:00Z</dcterms:modified>
  <cp:version/>
</cp:coreProperties>
</file>